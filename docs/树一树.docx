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  <w:r>
        <w:drawing>
          <wp:anchor distT="0" distB="0" distL="114300" distR="114300" simplePos="0" relativeHeight="792739840" behindDoc="1" locked="0" layoutInCell="1" allowOverlap="1">
            <wp:simplePos x="0" y="0"/>
            <wp:positionH relativeFrom="column">
              <wp:posOffset>-603885</wp:posOffset>
            </wp:positionH>
            <wp:positionV relativeFrom="paragraph">
              <wp:posOffset>10160</wp:posOffset>
            </wp:positionV>
            <wp:extent cx="6638290" cy="8778240"/>
            <wp:effectExtent l="0" t="0" r="10160" b="3810"/>
            <wp:wrapNone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792736768" behindDoc="0" locked="0" layoutInCell="1" allowOverlap="1">
                <wp:simplePos x="0" y="0"/>
                <wp:positionH relativeFrom="column">
                  <wp:posOffset>-581025</wp:posOffset>
                </wp:positionH>
                <wp:positionV relativeFrom="paragraph">
                  <wp:posOffset>88900</wp:posOffset>
                </wp:positionV>
                <wp:extent cx="6085205" cy="4627880"/>
                <wp:effectExtent l="0" t="0" r="0" b="0"/>
                <wp:wrapNone/>
                <wp:docPr id="2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5257" cy="4628050"/>
                          <a:chOff x="15852" y="5190"/>
                          <a:chExt cx="22147" cy="1141"/>
                        </a:xfrm>
                      </wpg:grpSpPr>
                      <wps:wsp>
                        <wps:cNvPr id="22" name="矩形 13"/>
                        <wps:cNvSpPr/>
                        <wps:spPr>
                          <a:xfrm>
                            <a:off x="18949" y="5992"/>
                            <a:ext cx="19050" cy="3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2"/>
                                <w:kinsoku/>
                                <w:spacing w:line="480" w:lineRule="auto"/>
                                <w:jc w:val="center"/>
                                <w:rPr>
                                  <w:rFonts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96"/>
                                  <w:szCs w:val="96"/>
                                </w:rPr>
                                <w:t>树一树</w:t>
                              </w:r>
                              <w:r>
                                <w:rPr>
                                  <w:rFonts w:hint="eastAsia"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40"/>
                                  <w:szCs w:val="40"/>
                                  <w:lang w:eastAsia="zh-CN"/>
                                </w:rPr>
                                <w:t>——</w:t>
                              </w:r>
                              <w:r>
                                <w:rPr>
                                  <w:rFonts w:hint="eastAsia"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36"/>
                                  <w:szCs w:val="36"/>
                                  <w:lang w:val="en-US" w:eastAsia="zh-CN"/>
                                </w:rPr>
                                <w:t>帮助你养成习惯</w:t>
                              </w:r>
                            </w:p>
                          </w:txbxContent>
                        </wps:txbx>
                        <wps:bodyPr wrap="square" lIns="68571" tIns="34285" rIns="68571" bIns="34285">
                          <a:noAutofit/>
                        </wps:bodyPr>
                      </wps:wsp>
                      <wps:wsp>
                        <wps:cNvPr id="23" name="原创设计师QQ598969553      _6"/>
                        <wps:cNvSpPr>
                          <a:spLocks noChangeArrowheads="1"/>
                        </wps:cNvSpPr>
                        <wps:spPr bwMode="auto">
                          <a:xfrm>
                            <a:off x="19357" y="5533"/>
                            <a:ext cx="17918" cy="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spacing w:line="300" w:lineRule="auto"/>
                                <w:ind w:firstLineChars="0"/>
                                <w:jc w:val="center"/>
                                <w:textAlignment w:val="top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spacing w:line="300" w:lineRule="auto"/>
                                <w:ind w:firstLineChars="0"/>
                                <w:jc w:val="both"/>
                                <w:textAlignment w:val="top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hint="eastAsia"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56"/>
                                  <w:szCs w:val="56"/>
                                  <w:lang w:val="en-US" w:eastAsia="zh-CN"/>
                                </w:rPr>
                                <w:t xml:space="preserve">   </w:t>
                              </w:r>
                              <w:r>
                                <w:rPr>
                                  <w:rFonts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72"/>
                                  <w:szCs w:val="72"/>
                                </w:rPr>
                                <w:t>小程序开发文档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4" name="文本框 16"/>
                        <wps:cNvSpPr txBox="1"/>
                        <wps:spPr>
                          <a:xfrm>
                            <a:off x="15852" y="5190"/>
                            <a:ext cx="8803" cy="118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jc w:val="left"/>
                                <w:rPr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ascii="Impact" w:hAnsi="Latha" w:eastAsia="微软雅黑"/>
                                  <w:b/>
                                  <w:color w:val="FFFFFF" w:themeColor="background1"/>
                                  <w:kern w:val="24"/>
                                  <w:sz w:val="32"/>
                                  <w:szCs w:val="3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东北林业大学</w:t>
                              </w:r>
                              <w:r>
                                <w:rPr>
                                  <w:rFonts w:hint="eastAsia" w:ascii="Impact" w:hAnsi="Latha" w:eastAsia="微软雅黑"/>
                                  <w:b/>
                                  <w:color w:val="FFFFFF" w:themeColor="background1"/>
                                  <w:kern w:val="24"/>
                                  <w:sz w:val="40"/>
                                  <w:szCs w:val="40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>
                                <w:rPr>
                                  <w:rFonts w:ascii="Impact" w:hAnsi="Latha" w:eastAsia="微软雅黑"/>
                                  <w:b/>
                                  <w:color w:val="FFFFFF" w:themeColor="background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李振婷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" o:spid="_x0000_s1026" o:spt="203" style="position:absolute;left:0pt;margin-left:-45.75pt;margin-top:7pt;height:364.4pt;width:479.15pt;z-index:792736768;mso-width-relative:page;mso-height-relative:page;" coordorigin="15852,5190" coordsize="22147,1141" o:gfxdata="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">
                <o:lock v:ext="edit" aspectratio="f"/>
                <v:rect id="矩形 13" o:spid="_x0000_s1026" o:spt="1" style="position:absolute;left:18949;top:5992;height:339;width:19050;" filled="f" stroked="f" coordsize="21600,21600" o:gfxdata="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kKmC7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o:title=""/>
                  <o:lock v:ext="edit" aspectratio="f"/>
                  <v:textbox inset="1.90475mm,2.6996062992126pt,1.90475mm,2.6996062992126pt">
                    <w:txbxContent>
                      <w:p>
                        <w:pPr>
                          <w:pStyle w:val="2"/>
                          <w:kinsoku/>
                          <w:spacing w:line="480" w:lineRule="auto"/>
                          <w:jc w:val="center"/>
                          <w:rPr>
                            <w:rFonts w:ascii="微软雅黑" w:eastAsia="微软雅黑" w:hAnsiTheme="minorBidi"/>
                            <w:b/>
                            <w:color w:val="00B050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Theme="minorBidi"/>
                            <w:b/>
                            <w:color w:val="00B050"/>
                            <w:kern w:val="24"/>
                            <w:sz w:val="96"/>
                            <w:szCs w:val="96"/>
                          </w:rPr>
                          <w:t>树一树</w:t>
                        </w:r>
                        <w:r>
                          <w:rPr>
                            <w:rFonts w:hint="eastAsia" w:ascii="微软雅黑" w:eastAsia="微软雅黑" w:hAnsiTheme="minorBidi"/>
                            <w:b/>
                            <w:color w:val="00B050"/>
                            <w:kern w:val="24"/>
                            <w:sz w:val="40"/>
                            <w:szCs w:val="40"/>
                            <w:lang w:eastAsia="zh-CN"/>
                          </w:rPr>
                          <w:t>——</w:t>
                        </w:r>
                        <w:r>
                          <w:rPr>
                            <w:rFonts w:hint="eastAsia" w:ascii="微软雅黑" w:eastAsia="微软雅黑" w:hAnsiTheme="minorBidi"/>
                            <w:b/>
                            <w:color w:val="00B050"/>
                            <w:kern w:val="24"/>
                            <w:sz w:val="36"/>
                            <w:szCs w:val="36"/>
                            <w:lang w:val="en-US" w:eastAsia="zh-CN"/>
                          </w:rPr>
                          <w:t>帮助你养成习惯</w:t>
                        </w:r>
                      </w:p>
                    </w:txbxContent>
                  </v:textbox>
                </v:rect>
                <v:rect id="原创设计师QQ598969553      _6" o:spid="_x0000_s1026" o:spt="1" style="position:absolute;left:19357;top:5533;height:290;width:17918;" filled="f" stroked="f" coordsize="21600,21600" o:gfxdata="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x9cW/&#10;AAAA2wAAAA8AAAAAAAAAAQAgAAAAIgAAAGRycy9kb3ducmV2LnhtbFBLAQIUABQAAAAIAIdO4kAz&#10;LwWeOwAAADkAAAAQAAAAAAAAAAEAIAAAAA4BAABkcnMvc2hhcGV4bWwueG1sUEsFBgAAAAAGAAYA&#10;WwEAALgDAAAAAA==&#10;">
                  <v:fill on="f" focussize="0,0"/>
                  <v:stroke on="f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numPr>
                            <w:ilvl w:val="0"/>
                            <w:numId w:val="1"/>
                          </w:numPr>
                          <w:spacing w:line="300" w:lineRule="auto"/>
                          <w:ind w:firstLineChars="0"/>
                          <w:jc w:val="center"/>
                          <w:textAlignment w:val="top"/>
                          <w:rPr>
                            <w:sz w:val="20"/>
                            <w:szCs w:val="20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spacing w:line="300" w:lineRule="auto"/>
                          <w:ind w:firstLineChars="0"/>
                          <w:jc w:val="both"/>
                          <w:textAlignment w:val="top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hint="eastAsia" w:ascii="微软雅黑" w:eastAsia="微软雅黑" w:hAnsiTheme="minorBidi"/>
                            <w:b/>
                            <w:color w:val="00B050"/>
                            <w:kern w:val="24"/>
                            <w:sz w:val="56"/>
                            <w:szCs w:val="56"/>
                            <w:lang w:val="en-US" w:eastAsia="zh-CN"/>
                          </w:rPr>
                          <w:t xml:space="preserve">   </w:t>
                        </w:r>
                        <w:r>
                          <w:rPr>
                            <w:rFonts w:ascii="微软雅黑" w:eastAsia="微软雅黑" w:hAnsiTheme="minorBidi"/>
                            <w:b/>
                            <w:color w:val="00B050"/>
                            <w:kern w:val="24"/>
                            <w:sz w:val="72"/>
                            <w:szCs w:val="72"/>
                          </w:rPr>
                          <w:t>小程序开发文档</w:t>
                        </w:r>
                      </w:p>
                    </w:txbxContent>
                  </v:textbox>
                </v:rect>
                <v:shape id="文本框 16" o:spid="_x0000_s1026" o:spt="202" type="#_x0000_t202" style="position:absolute;left:15852;top:5190;height:118;width:8803;" fillcolor="#00B050" filled="t" stroked="f" coordsize="21600,21600" o:gfxdata="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iuRv7sAAADb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0"/>
                          </w:numPr>
                          <w:spacing w:line="240" w:lineRule="auto"/>
                          <w:jc w:val="left"/>
                          <w:rPr>
                            <w:sz w:val="11"/>
                            <w:szCs w:val="11"/>
                          </w:rPr>
                        </w:pPr>
                        <w:r>
                          <w:rPr>
                            <w:rFonts w:ascii="Impact" w:hAnsi="Latha" w:eastAsia="微软雅黑"/>
                            <w:b/>
                            <w:color w:val="FFFFFF" w:themeColor="background1"/>
                            <w:kern w:val="24"/>
                            <w:sz w:val="32"/>
                            <w:szCs w:val="3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东北林业大学</w:t>
                        </w:r>
                        <w:r>
                          <w:rPr>
                            <w:rFonts w:hint="eastAsia" w:ascii="Impact" w:hAnsi="Latha" w:eastAsia="微软雅黑"/>
                            <w:b/>
                            <w:color w:val="FFFFFF" w:themeColor="background1"/>
                            <w:kern w:val="24"/>
                            <w:sz w:val="40"/>
                            <w:szCs w:val="40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 </w:t>
                        </w:r>
                        <w:r>
                          <w:rPr>
                            <w:rFonts w:ascii="Impact" w:hAnsi="Latha" w:eastAsia="微软雅黑"/>
                            <w:b/>
                            <w:color w:val="FFFFFF" w:themeColor="background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李振婷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7927377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color w:val="000000" w:themeColor="text1"/>
                                <w:sz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144pt;width:144pt;mso-wrap-distance-bottom:0pt;mso-wrap-distance-left:9pt;mso-wrap-distance-right:9pt;mso-wrap-distance-top:0pt;mso-wrap-style:none;z-index:792737792;mso-width-relative:page;mso-height-relative:page;" filled="f" stroked="f" coordsize="21600,21600" o:gfxdata="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LjnJLnRAAAABQEAAA8AAAAAAAAA&#10;AQAgAAAAIgAAAGRycy9kb3ducmV2LnhtbFBLAQIUABQAAAAIAIdO4kDLCh6zGAIAABkEAAAOAAAA&#10;AAAAAAEAIAAAACABAABkcnMvZTJvRG9jLnhtbFBLBQYAAAAABgAGAFkBAACqBQAAAAA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rFonts w:hint="eastAsia" w:eastAsiaTheme="minorEastAsia"/>
                          <w:b/>
                          <w:color w:val="000000" w:themeColor="text1"/>
                          <w:sz w:val="72"/>
                          <w:lang w:val="en-US" w:eastAsia="zh-C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anchor distT="0" distB="0" distL="114300" distR="114300" simplePos="0" relativeHeight="792738816" behindDoc="0" locked="0" layoutInCell="1" allowOverlap="1">
            <wp:simplePos x="0" y="0"/>
            <wp:positionH relativeFrom="column">
              <wp:posOffset>-639445</wp:posOffset>
            </wp:positionH>
            <wp:positionV relativeFrom="paragraph">
              <wp:posOffset>129540</wp:posOffset>
            </wp:positionV>
            <wp:extent cx="1979295" cy="2193925"/>
            <wp:effectExtent l="0" t="0" r="1905" b="15875"/>
            <wp:wrapSquare wrapText="bothSides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30"/>
          <w:szCs w:val="3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30"/>
          <w:szCs w:val="3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30"/>
          <w:szCs w:val="30"/>
          <w:lang w:val="en-US" w:eastAsia="zh-CN"/>
        </w:rPr>
      </w:pPr>
      <w:r>
        <w:rPr>
          <w:sz w:val="21"/>
        </w:rPr>
        <w:drawing>
          <wp:anchor distT="0" distB="0" distL="114300" distR="114300" simplePos="0" relativeHeight="792740864" behindDoc="0" locked="0" layoutInCell="1" allowOverlap="1">
            <wp:simplePos x="0" y="0"/>
            <wp:positionH relativeFrom="column">
              <wp:posOffset>-2082800</wp:posOffset>
            </wp:positionH>
            <wp:positionV relativeFrom="paragraph">
              <wp:posOffset>47625</wp:posOffset>
            </wp:positionV>
            <wp:extent cx="6908165" cy="1121410"/>
            <wp:effectExtent l="0" t="0" r="6985" b="1270"/>
            <wp:wrapNone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56" b="14844"/>
                    <a:stretch>
                      <a:fillRect/>
                    </a:stretch>
                  </pic:blipFill>
                  <pic:spPr>
                    <a:xfrm rot="10800000" flipV="1">
                      <a:off x="762000" y="9555480"/>
                      <a:ext cx="690816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30"/>
          <w:szCs w:val="3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30"/>
          <w:szCs w:val="3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30"/>
          <w:szCs w:val="3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30"/>
          <w:szCs w:val="3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  <w:t>目    录</w:t>
      </w:r>
    </w:p>
    <w:p>
      <w:pPr>
        <w:rPr>
          <w:rFonts w:hint="default" w:ascii="Consolas" w:hAnsi="Consolas" w:cs="Consolas"/>
          <w:b/>
          <w:bCs/>
          <w:color w:val="00B050"/>
          <w:sz w:val="44"/>
          <w:szCs w:val="44"/>
          <w:lang w:val="en-US" w:eastAsia="zh-CN"/>
        </w:rPr>
      </w:pPr>
      <w:r>
        <w:rPr>
          <w:rFonts w:hint="eastAsia" w:ascii="方正兰亭超细黑简体" w:hAnsi="方正兰亭超细黑简体" w:eastAsia="方正兰亭超细黑简体" w:cs="方正兰亭超细黑简体"/>
          <w:b/>
          <w:bCs/>
          <w:color w:val="00B050"/>
          <w:sz w:val="24"/>
          <w:szCs w:val="24"/>
          <w:lang w:val="en-US" w:eastAsia="zh-CN"/>
        </w:rPr>
        <w:drawing>
          <wp:anchor distT="0" distB="0" distL="114935" distR="114935" simplePos="0" relativeHeight="788531200" behindDoc="1" locked="0" layoutInCell="1" allowOverlap="1">
            <wp:simplePos x="0" y="0"/>
            <wp:positionH relativeFrom="column">
              <wp:posOffset>-1226185</wp:posOffset>
            </wp:positionH>
            <wp:positionV relativeFrom="paragraph">
              <wp:posOffset>340995</wp:posOffset>
            </wp:positionV>
            <wp:extent cx="7209790" cy="6885305"/>
            <wp:effectExtent l="0" t="0" r="10160" b="10795"/>
            <wp:wrapNone/>
            <wp:docPr id="7" name="图片 7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1"/>
                    <pic:cNvPicPr>
                      <a:picLocks noChangeAspect="1"/>
                    </pic:cNvPicPr>
                  </pic:nvPicPr>
                  <pic:blipFill>
                    <a:blip r:embed="rId7">
                      <a:grayscl/>
                      <a:lum bright="18000" contrast="-6000"/>
                    </a:blip>
                    <a:srcRect r="17057"/>
                    <a:stretch>
                      <a:fillRect/>
                    </a:stretch>
                  </pic:blipFill>
                  <pic:spPr>
                    <a:xfrm>
                      <a:off x="0" y="0"/>
                      <a:ext cx="7209790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onsolas" w:hAnsi="Consolas" w:cs="Consolas"/>
          <w:b/>
          <w:bCs/>
          <w:color w:val="00B050"/>
          <w:sz w:val="44"/>
          <w:szCs w:val="44"/>
          <w:lang w:val="en-US" w:eastAsia="zh-CN"/>
        </w:rPr>
        <w:t>CONTENTS</w:t>
      </w:r>
    </w:p>
    <w:p>
      <w:pPr>
        <w:rPr>
          <w:rFonts w:hint="default" w:ascii="Consolas" w:hAnsi="Consolas" w:cs="Consolas"/>
          <w:b/>
          <w:bCs/>
          <w:color w:val="00B050"/>
          <w:sz w:val="44"/>
          <w:szCs w:val="44"/>
          <w:lang w:val="en-US" w:eastAsia="zh-CN"/>
        </w:rPr>
      </w:pPr>
    </w:p>
    <w:p>
      <w:pPr>
        <w:rPr>
          <w:rFonts w:hint="default" w:ascii="Consolas" w:hAnsi="Consolas" w:cs="Consolas"/>
          <w:b/>
          <w:bCs/>
          <w:color w:val="00B050"/>
          <w:sz w:val="44"/>
          <w:szCs w:val="4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  <w:t xml:space="preserve">0 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52"/>
          <w:szCs w:val="52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小程序介绍</w:t>
      </w: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  <w:t xml:space="preserve">1 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52"/>
          <w:szCs w:val="52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目标用户分析</w:t>
      </w: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  <w:t xml:space="preserve">2 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56"/>
          <w:szCs w:val="56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设计方案</w:t>
      </w:r>
    </w:p>
    <w:p>
      <w:pP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  <w:t xml:space="preserve">3 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56"/>
          <w:szCs w:val="56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发展前景</w:t>
      </w:r>
    </w:p>
    <w:p>
      <w:pP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56"/>
          <w:szCs w:val="56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  <w:t xml:space="preserve">4 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56"/>
          <w:szCs w:val="56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队员介绍</w:t>
      </w:r>
    </w:p>
    <w:p>
      <w:pP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56"/>
          <w:szCs w:val="56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56"/>
          <w:szCs w:val="56"/>
          <w:lang w:val="en-US" w:eastAsia="zh-CN"/>
        </w:rPr>
        <w:t xml:space="preserve">5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56"/>
          <w:szCs w:val="56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 技术介绍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-200025</wp:posOffset>
                </wp:positionH>
                <wp:positionV relativeFrom="paragraph">
                  <wp:posOffset>179070</wp:posOffset>
                </wp:positionV>
                <wp:extent cx="289560" cy="374650"/>
                <wp:effectExtent l="0" t="0" r="15240" b="6350"/>
                <wp:wrapNone/>
                <wp:docPr id="29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30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31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32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15.75pt;margin-top:14.1pt;height:29.5pt;width:22.8pt;z-index:251658240;mso-width-relative:page;mso-height-relative:page;" coordorigin="-38100,0" coordsize="708682,1269671" o:gfxdata="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ReDbt7sAAADb&#10;AAAADwAAAGRycy9kb3ducmV2LnhtbEVPz2vCMBS+D/wfwhO8zdSpQzqjB5kgCordBHd7NM+2tHkp&#10;SdT635uDsOPH93u+7EwjbuR8ZVnBaJiAIM6trrhQ8Puzfp+B8AFZY2OZFDzIw3LRe5tjqu2dj3TL&#10;QiFiCPsUFZQhtKmUPi/JoB/aljhyF+sMhghdIbXDeww3jfxIkk9psOLYUGJLq5LyOrsaBUf5Pf2b&#10;zGy9fxw23WlLu3OdOaUG/VHyBSJQF/7FL/dGKxjH9fFL/AFy8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eDbt7sAAADb&#10;AAAADwAAAAAAAAABACAAAAAiAAAAZHJzL2Rvd25yZXYueG1sUEsBAhQAFAAAAAgAh07iQDMvBZ47&#10;AAAAOQAAABAAAAAAAAAAAQAgAAAACgEAAGRycy9zaGFwZXhtbC54bWxQSwUGAAAAAAYABgBbAQAA&#10;tA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PMAterwAAADb&#10;AAAADwAAAGRycy9kb3ducmV2LnhtbEWPzYoCMRCE74LvEFrwpsmsIO5oFFlY8eBldcRr76SdGUw6&#10;wyTrz9ubBcFjUV1fdS1Wd2fFlbrQeNaQjRUI4tKbhisNxeF7NAMRIrJB65k0PCjAatnvLTA3/sY/&#10;dN3HSiQIhxw11DG2uZShrMlhGPuWOHln3zmMSXaVNB3eEtxZ+aHUVDpsODXU2NJXTeVl/+fSG5+/&#10;6njyJO10Y7PdYz1pdsVJ6+EgU3MQke7xffxKb42GSQb/WxIA5P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zALXq8AAAA&#10;2wAAAA8AAAAAAAAAAQAgAAAAIgAAAGRycy9kb3ducmV2LnhtbFBLAQIUABQAAAAIAIdO4kAzLwWe&#10;OwAAADkAAAAQAAAAAAAAAAEAIAAAAAsBAABkcnMvc2hhcGV4bWwueG1sUEsFBgAAAAAGAAYAWwEA&#10;ALUD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4icU9b0AAADb&#10;AAAADwAAAGRycy9kb3ducmV2LnhtbEWPQWvCQBSE74L/YXmCt2YTBZXUVSRWqBQPRmmvj+xrEsy+&#10;Ddmtpv56t1DwOMzMN8xy3ZtGXKlztWUFSRSDIC6srrlUcD7tXhYgnEfW2FgmBb/kYL0aDpaYanvj&#10;I11zX4oAYZeigsr7NpXSFRUZdJFtiYP3bTuDPsiulLrDW4CbRk7ieCYN1hwWKmwpq6i45D9GQb7p&#10;7/zB88NXstnSW7aTn9leKjUeJfErCE+9f4b/2+9awXQCf1/CD5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JxT1vQAA&#10;ANsAAAAPAAAAAAAAAAEAIAAAACIAAABkcnMvZG93bnJldi54bWxQSwECFAAUAAAACACHTuJAMy8F&#10;njsAAAA5AAAAEAAAAAAAAAABACAAAAAMAQAAZHJzL3NoYXBleG1sLnhtbFBLBQYAAAAABgAGAFsB&#10;AAC2AwAAAAA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“树一树”小程序介绍</w:t>
      </w: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</w:p>
    <w:p>
      <w:pPr>
        <w:spacing w:line="240" w:lineRule="auto"/>
        <w:jc w:val="center"/>
        <w:rPr>
          <w:rFonts w:hint="eastAsia" w:ascii="微软雅黑" w:hAnsi="微软雅黑" w:eastAsia="微软雅黑" w:cs="微软雅黑"/>
          <w:b/>
          <w:bCs/>
          <w:color w:val="03B15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1"/>
          <w:szCs w:val="21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小程序名称： </w:t>
      </w:r>
      <w:r>
        <w:rPr>
          <w:rFonts w:hint="eastAsia" w:ascii="微软雅黑" w:hAnsi="微软雅黑" w:eastAsia="微软雅黑" w:cs="微软雅黑"/>
          <w:b/>
          <w:bCs/>
          <w:color w:val="03B152"/>
          <w:sz w:val="28"/>
          <w:szCs w:val="28"/>
          <w:lang w:val="en-US" w:eastAsia="zh-CN"/>
        </w:rPr>
        <w:t>树一树</w:t>
      </w:r>
    </w:p>
    <w:p>
      <w:pPr>
        <w:spacing w:line="240" w:lineRule="auto"/>
        <w:jc w:val="center"/>
        <w:rPr>
          <w:rFonts w:hint="eastAsia" w:ascii="微软雅黑" w:hAnsi="微软雅黑" w:eastAsia="微软雅黑" w:cs="微软雅黑"/>
          <w:b/>
          <w:bCs/>
          <w:color w:val="03B15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B3838" w:themeColor="background2" w:themeShade="40"/>
          <w:sz w:val="21"/>
          <w:szCs w:val="21"/>
          <w:lang w:val="en-US" w:eastAsia="zh-CN"/>
        </w:rPr>
        <w:t xml:space="preserve">小程序设计主题： </w:t>
      </w:r>
      <w:r>
        <w:rPr>
          <w:rFonts w:hint="eastAsia" w:ascii="微软雅黑" w:hAnsi="微软雅黑" w:eastAsia="微软雅黑" w:cs="微软雅黑"/>
          <w:b/>
          <w:bCs/>
          <w:color w:val="03B152"/>
          <w:sz w:val="21"/>
          <w:szCs w:val="21"/>
          <w:lang w:val="en-US" w:eastAsia="zh-CN"/>
        </w:rPr>
        <w:t>树屋世界</w:t>
      </w:r>
    </w:p>
    <w:p>
      <w:pPr>
        <w:spacing w:line="240" w:lineRule="auto"/>
        <w:jc w:val="center"/>
        <w:rPr>
          <w:rFonts w:hint="eastAsia" w:ascii="微软雅黑" w:hAnsi="微软雅黑" w:eastAsia="微软雅黑" w:cs="微软雅黑"/>
          <w:b/>
          <w:bCs/>
          <w:color w:val="03B15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3B3838" w:themeColor="background2" w:themeShade="40"/>
          <w:sz w:val="24"/>
          <w:szCs w:val="24"/>
          <w:lang w:val="en-US" w:eastAsia="zh-CN"/>
        </w:rPr>
        <w:t>———————————</w:t>
      </w:r>
      <w:r>
        <w:rPr>
          <w:rFonts w:hint="eastAsia" w:ascii="微软雅黑" w:hAnsi="微软雅黑" w:eastAsia="微软雅黑" w:cs="微软雅黑"/>
          <w:b/>
          <w:bCs/>
          <w:color w:val="03B152"/>
          <w:sz w:val="24"/>
          <w:szCs w:val="24"/>
          <w:lang w:val="en-US" w:eastAsia="zh-CN"/>
        </w:rPr>
        <w:t>“树一树”的开发寓意</w:t>
      </w:r>
      <w:r>
        <w:rPr>
          <w:rFonts w:hint="eastAsia" w:ascii="微软雅黑" w:hAnsi="微软雅黑" w:eastAsia="微软雅黑" w:cs="微软雅黑"/>
          <w:b w:val="0"/>
          <w:bCs w:val="0"/>
          <w:color w:val="3B3838" w:themeColor="background2" w:themeShade="40"/>
          <w:sz w:val="24"/>
          <w:szCs w:val="24"/>
          <w:lang w:val="en-US" w:eastAsia="zh-CN"/>
        </w:rPr>
        <w:t>———————————</w:t>
      </w:r>
    </w:p>
    <w:p>
      <w:pPr>
        <w:spacing w:line="240" w:lineRule="auto"/>
        <w:ind w:firstLine="480"/>
        <w:jc w:val="center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树一树、小程序的初衷意在激励、帮助当代年轻人一代养成良好健康的学习和生活习惯。树一树寓意希望大家树立良好的习惯，特别是年轻的一代人能够像小树一样茁壮成长，最终成为国家的有用之才</w:t>
      </w:r>
    </w:p>
    <w:p>
      <w:pPr>
        <w:spacing w:line="240" w:lineRule="auto"/>
        <w:ind w:firstLine="480"/>
        <w:jc w:val="center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240" w:lineRule="auto"/>
        <w:jc w:val="center"/>
        <w:rPr>
          <w:rFonts w:hint="eastAsia" w:ascii="微软雅黑" w:hAnsi="微软雅黑" w:eastAsia="微软雅黑" w:cs="微软雅黑"/>
          <w:b w:val="0"/>
          <w:bCs w:val="0"/>
          <w:color w:val="3B3838" w:themeColor="background2" w:themeShade="4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3B3838" w:themeColor="background2" w:themeShade="40"/>
          <w:sz w:val="24"/>
          <w:szCs w:val="24"/>
          <w:lang w:val="en-US" w:eastAsia="zh-CN"/>
        </w:rPr>
        <w:t>———————————</w:t>
      </w:r>
      <w:r>
        <w:rPr>
          <w:rFonts w:hint="eastAsia" w:ascii="微软雅黑" w:hAnsi="微软雅黑" w:eastAsia="微软雅黑" w:cs="微软雅黑"/>
          <w:b/>
          <w:bCs/>
          <w:color w:val="03B152"/>
          <w:sz w:val="24"/>
          <w:szCs w:val="24"/>
          <w:lang w:val="en-US" w:eastAsia="zh-CN"/>
        </w:rPr>
        <w:t>“树一树”的开发目的</w:t>
      </w:r>
      <w:r>
        <w:rPr>
          <w:rFonts w:hint="eastAsia" w:ascii="微软雅黑" w:hAnsi="微软雅黑" w:eastAsia="微软雅黑" w:cs="微软雅黑"/>
          <w:b w:val="0"/>
          <w:bCs w:val="0"/>
          <w:color w:val="3B3838" w:themeColor="background2" w:themeShade="40"/>
          <w:sz w:val="24"/>
          <w:szCs w:val="24"/>
          <w:lang w:val="en-US" w:eastAsia="zh-CN"/>
        </w:rPr>
        <w:t>———————————</w:t>
      </w:r>
    </w:p>
    <w:p>
      <w:pPr>
        <w:jc w:val="center"/>
        <w:rPr>
          <w:rFonts w:hint="eastAsia" w:ascii="微软雅黑" w:hAnsi="微软雅黑" w:eastAsia="微软雅黑" w:cs="微软雅黑"/>
          <w:color w:val="3B3838" w:themeColor="background2" w:themeShade="40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color w:val="3B3838" w:themeColor="background2" w:themeShade="40"/>
          <w:sz w:val="21"/>
          <w:szCs w:val="21"/>
          <w:lang w:eastAsia="zh-CN"/>
        </w:rPr>
        <w:t>通过线上的树屋主题模拟商场，激发用户使用兴趣，从而使用户通过完成任务的方式养成良好的学习，生活习惯；</w:t>
      </w:r>
    </w:p>
    <w:p>
      <w:pPr>
        <w:jc w:val="center"/>
        <w:rPr>
          <w:rFonts w:hint="eastAsia" w:ascii="微软雅黑" w:hAnsi="微软雅黑" w:eastAsia="微软雅黑" w:cs="微软雅黑"/>
          <w:color w:val="3B3838" w:themeColor="background2" w:themeShade="40"/>
          <w:sz w:val="21"/>
          <w:szCs w:val="21"/>
          <w:lang w:eastAsia="zh-CN"/>
        </w:rPr>
      </w:pPr>
    </w:p>
    <w:p>
      <w:pPr>
        <w:spacing w:line="240" w:lineRule="auto"/>
        <w:jc w:val="center"/>
        <w:rPr>
          <w:rFonts w:hint="eastAsia" w:ascii="微软雅黑" w:hAnsi="微软雅黑" w:eastAsia="微软雅黑" w:cs="微软雅黑"/>
          <w:b w:val="0"/>
          <w:bCs w:val="0"/>
          <w:color w:val="3B3838" w:themeColor="background2" w:themeShade="4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3B3838" w:themeColor="background2" w:themeShade="40"/>
          <w:sz w:val="24"/>
          <w:szCs w:val="24"/>
          <w:lang w:val="en-US" w:eastAsia="zh-CN"/>
        </w:rPr>
        <w:t>———————————</w:t>
      </w:r>
      <w:r>
        <w:rPr>
          <w:rFonts w:hint="eastAsia" w:ascii="微软雅黑" w:hAnsi="微软雅黑" w:eastAsia="微软雅黑" w:cs="微软雅黑"/>
          <w:b/>
          <w:bCs/>
          <w:color w:val="03B152"/>
          <w:sz w:val="24"/>
          <w:szCs w:val="24"/>
          <w:lang w:val="en-US" w:eastAsia="zh-CN"/>
        </w:rPr>
        <w:t>“树一树”的目标用户</w:t>
      </w:r>
      <w:r>
        <w:rPr>
          <w:rFonts w:hint="eastAsia" w:ascii="微软雅黑" w:hAnsi="微软雅黑" w:eastAsia="微软雅黑" w:cs="微软雅黑"/>
          <w:b w:val="0"/>
          <w:bCs w:val="0"/>
          <w:color w:val="3B3838" w:themeColor="background2" w:themeShade="40"/>
          <w:sz w:val="24"/>
          <w:szCs w:val="24"/>
          <w:lang w:val="en-US" w:eastAsia="zh-CN"/>
        </w:rPr>
        <w:t>———————————</w:t>
      </w:r>
    </w:p>
    <w:p>
      <w:pPr>
        <w:jc w:val="center"/>
        <w:rPr>
          <w:rFonts w:hint="eastAsia" w:ascii="微软雅黑" w:hAnsi="微软雅黑" w:eastAsia="微软雅黑" w:cs="微软雅黑"/>
          <w:color w:val="3B3838" w:themeColor="background2" w:themeShade="4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B3838" w:themeColor="background2" w:themeShade="40"/>
          <w:sz w:val="21"/>
          <w:szCs w:val="21"/>
          <w:lang w:val="en-US" w:eastAsia="zh-CN"/>
        </w:rPr>
        <w:t>以不能坚持不能养成良好习惯，或者觉得坚持锻炼，坚持早起非常困难，学习背单词枯燥无味的学生用户为主体，也可面向全体用户；</w:t>
      </w:r>
    </w:p>
    <w:p>
      <w:pPr>
        <w:jc w:val="center"/>
        <w:rPr>
          <w:rFonts w:hint="eastAsia" w:ascii="微软雅黑" w:hAnsi="微软雅黑" w:eastAsia="微软雅黑" w:cs="微软雅黑"/>
          <w:color w:val="3B3838" w:themeColor="background2" w:themeShade="40"/>
          <w:sz w:val="21"/>
          <w:szCs w:val="21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788530176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-20955</wp:posOffset>
                </wp:positionV>
                <wp:extent cx="289560" cy="374650"/>
                <wp:effectExtent l="0" t="0" r="15240" b="6350"/>
                <wp:wrapNone/>
                <wp:docPr id="2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3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4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6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.65pt;height:29.5pt;width:22.8pt;z-index:788530176;mso-width-relative:page;mso-height-relative:page;" coordorigin="-38100,0" coordsize="708682,1269671" o:gfxdata="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KAzQVb4AAADa&#10;AAAADwAAAGRycy9kb3ducmV2LnhtbEWPQWvCQBSE74X+h+UVequbtFokdc2htCAKFlMFvT2yr0lI&#10;9m3YXTX+e7cgeBxm5htmlg+mEydyvrGsIB0lIIhLqxuuFGx/v1+mIHxA1thZJgUX8pDPHx9mmGl7&#10;5g2dilCJCGGfoYI6hD6T0pc1GfQj2xNH7886gyFKV0nt8BzhppOvSfIuDTYcF2rs6bOmsi2ORsFG&#10;fk0O46lt15efxbBb0mrfFk6p56c0+QARaAj38K290Are4P9KvAFyf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AzQVb4A&#10;AADa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ktDgwbkAAADa&#10;AAAADwAAAGRycy9kb3ducmV2LnhtbEVPy2oCMRTdF/yHcAvd1WRaETsaRQotXbipD9zeTq4zQ5Ob&#10;YZLO4+9NQXB5OO/VZnBWdNSG2rOGbKpAEBfe1FxqOB4+nhcgQkQ2aD2ThpECbNaThxXmxvf8Td0+&#10;liKFcMhRQxVjk0sZioochqlviBN38a3DmGBbStNin8KdlS9KzaXDmlNDhQ29V1T87v9cmvH2o05n&#10;T9LOP222G7ev9e541vrpMVNLEJGGeBff3F9Gwwz+ryQ/yPU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LQ4MG5AAAA2gAA&#10;AA8AAAAAAAAAAQAgAAAAIgAAAGRycy9kb3ducmV2LnhtbFBLAQIUABQAAAAIAIdO4kAzLwWeOwAA&#10;ADkAAAAQAAAAAAAAAAEAIAAAAAgBAABkcnMvc2hhcGV4bWwueG1sUEsFBgAAAAAGAAYAWwEAALID&#10;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0AlA6L0AAADa&#10;AAAADwAAAGRycy9kb3ducmV2LnhtbEWPQWvCQBSE74L/YXkFb2YTD2lJs4pEBaX00LS010f2NQnN&#10;vg3ZNUZ/fbdQ8DjMzDdMvplMJ0YaXGtZQRLFIIgrq1uuFXy8H5ZPIJxH1thZJgVXcrBZz2c5Ztpe&#10;+I3G0tciQNhlqKDxvs+kdFVDBl1ke+LgfdvBoA9yqKUe8BLgppOrOE6lwZbDQoM9FQ1VP+XZKCi3&#10;041f+PH1K9nuaF8c5GdxkkotHpL4GYSnyd/D/+2jVpDC35VwA+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CUDovQAA&#10;ANoAAAAPAAAAAAAAAAEAIAAAACIAAABkcnMvZG93bnJldi54bWxQSwECFAAUAAAACACHTuJAMy8F&#10;njsAAAA5AAAAEAAAAAAAAAABACAAAAAMAQAAZHJzL3NoYXBleG1sLnhtbFBLBQYAAAAABgAGAFsB&#10;AAC2AwAAAAA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“树一树”的市场痛点分析——解决的问题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929630" cy="1765935"/>
            <wp:effectExtent l="0" t="0" r="13970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经调查发现，多数人都有想要养成良好习惯的想法，但是却苦于不能坚持</w:t>
      </w:r>
    </w:p>
    <w:p>
      <w:pP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 w:eastAsiaTheme="minorEastAsia"/>
          <w:lang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习惯树便是帮助用户坚持习惯养成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挖掘用户喜欢的东西，通过美观的房屋精灵吸引用户，并在坚持养成习惯的过程中给予丰富奖励与鼓励，趣味无穷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drawing>
          <wp:anchor distT="0" distB="0" distL="114935" distR="114935" simplePos="0" relativeHeight="4035163136" behindDoc="0" locked="0" layoutInCell="1" allowOverlap="1">
            <wp:simplePos x="0" y="0"/>
            <wp:positionH relativeFrom="column">
              <wp:posOffset>3101340</wp:posOffset>
            </wp:positionH>
            <wp:positionV relativeFrom="paragraph">
              <wp:posOffset>7620</wp:posOffset>
            </wp:positionV>
            <wp:extent cx="2214880" cy="3940175"/>
            <wp:effectExtent l="0" t="0" r="13970" b="3175"/>
            <wp:wrapSquare wrapText="bothSides"/>
            <wp:docPr id="42" name="图片 2" descr="TIM截图2018061003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 descr="TIM截图201806100315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3498292224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-20955</wp:posOffset>
                </wp:positionV>
                <wp:extent cx="289560" cy="374650"/>
                <wp:effectExtent l="0" t="0" r="15240" b="6350"/>
                <wp:wrapNone/>
                <wp:docPr id="44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92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26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27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.65pt;height:29.5pt;width:22.8pt;z-index:-796675072;mso-width-relative:page;mso-height-relative:page;" coordorigin="-38100,0" coordsize="708682,1269671" o:gfxdata="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/Bi/Yb4AAADb&#10;AAAADwAAAGRycy9kb3ducmV2LnhtbEWPQWvCQBSE74L/YXmCN90obbHR1YNYEAWL0UJ7e2SfSUj2&#10;bdhdNf77rlDocZiZb5jFqjONuJHzlWUFk3ECgji3uuJCwfn0MZqB8AFZY2OZFDzIw2rZ7y0w1fbO&#10;R7ploRARwj5FBWUIbSqlz0sy6Me2JY7exTqDIUpXSO3wHuGmkdMkeZMGK44LJba0Limvs6tRcJSb&#10;15+Xma0Pj89t97Wj/XedOaWGg0kyBxGoC//hv/ZWK3ifwvNL/AFy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Bi/Yb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d8S3Hr0AAADc&#10;AAAADwAAAGRycy9kb3ducmV2LnhtbEWPS4sCMRCE78L+h9ALe9NkXBjc0SgiKHvw4guvvZN2ZjDp&#10;DJP4+vcbQfDWTdVXXT2Z3Z0VV+pC41lDNlAgiEtvGq407HfL/ghEiMgGrWfS8KAAs+lHb4KF8Tfe&#10;0HUbK5FCOBSooY6xLaQMZU0Ow8C3xEk7+c5hTGtXSdPhLYU7K4dK5dJhw+lCjS0tairP24tLNX7+&#10;1OHoSdp8ZbP1Y/7drPdHrb8+MzUGEeke3+YX/WsSN8zh+UyaQE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xLcevQAA&#10;ANw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4iI8WbsAAADc&#10;AAAADwAAAGRycy9kb3ducmV2LnhtbEVPTYvCMBC9L/gfwgje1rQeVKpRpCrsIh7sil6HZmyLzaQ0&#10;We36640g7G0e73Pmy87U4katqywriIcRCOLc6ooLBcef7ecUhPPIGmvLpOCPHCwXvY85Jtre+UC3&#10;zBcihLBLUEHpfZNI6fKSDLqhbYgDd7GtQR9gW0jd4j2Em1qOomgsDVYcGkpsKC0pv2a/RkG26h68&#10;48n+HK/WtEm38pR+S6UG/TiagfDU+X/x2/2lw/zRBF7PhAvk4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iI8WbsAAADc&#10;AAAADwAAAAAAAAABACAAAAAiAAAAZHJzL2Rvd25yZXYueG1sUEsBAhQAFAAAAAgAh07iQDMvBZ47&#10;AAAAOQAAABAAAAAAAAAAAQAgAAAACgEAAGRycy9zaGFwZXhtbC54bWxQSwUGAAAAAAYABgBbAQAA&#10;tA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“树一树”小程序亮点——创新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用有房有车有美女帅哥的树屋商城，侧面激励你坚持</w:t>
      </w:r>
    </w:p>
    <w:p>
      <w:pP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 xml:space="preserve">  让你在追求完美世界的过程中变得完美</w:t>
      </w:r>
    </w:p>
    <w:p>
      <w:pP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同时不会让你过于枯燥，让你在快乐中养成好习惯</w:t>
      </w:r>
    </w:p>
    <w:p>
      <w:pP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互联网思维是快、创新、多元，众多习惯养成软件在经过一段时间的发展后，以工具功能为核心，不断尝试了许多创新的方向。本程序融入了养成宠物，房屋样式等多元文化，给予用户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更创新，更刺激，更新颖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的玩法；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-20955</wp:posOffset>
                </wp:positionV>
                <wp:extent cx="289560" cy="374650"/>
                <wp:effectExtent l="0" t="0" r="15240" b="6350"/>
                <wp:wrapNone/>
                <wp:docPr id="33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34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35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36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.65pt;height:29.5pt;width:22.8pt;z-index:251659264;mso-width-relative:page;mso-height-relative:page;" coordorigin="-38100,0" coordsize="708682,1269671" o:gfxdata="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OtvdtL4AAADb&#10;AAAADwAAAGRycy9kb3ducmV2LnhtbEWPT2vCQBTE70K/w/IK3nTjXyR19VAURMFi2kJ7e2Rfk5Ds&#10;27C7avz2bkHwOMzMb5jlujONuJDzlWUFo2ECgji3uuJCwdfndrAA4QOyxsYyKbiRh/XqpbfEVNsr&#10;n+iShUJECPsUFZQhtKmUPi/JoB/aljh6f9YZDFG6QmqH1wg3jRwnyVwarDgulNjSe0l5nZ2NgpPc&#10;zH6nC1sfbx+77ntPh586c0r1X0fJG4hAXXiGH+2dVjCZwv+X+AP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vdtL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Q/sreb4AAADb&#10;AAAADwAAAGRycy9kb3ducmV2LnhtbEWPQWvCQBCF7wX/wzKCt7qbBqWNriJCiwcvtRavY3aahO7O&#10;huw2Jv/eLRR6fLx535u33g7Oip660HjWkM0VCOLSm4YrDeeP18dnECEiG7SeScNIAbabycMaC+Nv&#10;/E79KVYiQTgUqKGOsS2kDGVNDsPct8TJ+/Kdw5hkV0nT4S3BnZVPSi2lw4ZTQ40t7Wsqv08/Lr3x&#10;clWfF0/SLt9sdhx3eXM8X7SeTTO1AhFpiP/Hf+mD0ZAv4HdLAoDc3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/sreb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nRwS9r0AAADb&#10;AAAADwAAAGRycy9kb3ducmV2LnhtbEWPQWvCQBSE74L/YXkFb2YTC7ZEV5GooJQemha9PrLPJDT7&#10;NmS3Gv31bkHwOMzMN8x82ZtGnKlztWUFSRSDIC6srrlU8PO9Hb+DcB5ZY2OZFFzJwXIxHMwx1fbC&#10;X3TOfSkChF2KCirv21RKV1Rk0EW2JQ7eyXYGfZBdKXWHlwA3jZzE8VQarDksVNhSVlHxm/8ZBfmq&#10;v/EHv30ek9WaNtlWHrK9VGr0ksQzEJ56/ww/2jut4HUK/1/CD5C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HBL2vQAA&#10;ANsAAAAPAAAAAAAAAAEAIAAAACIAAABkcnMvZG93bnJldi54bWxQSwECFAAUAAAACACHTuJAMy8F&#10;njsAAAA5AAAAEAAAAAAAAAABACAAAAAMAQAAZHJzL3NoYXBleG1sLnhtbFBLBQYAAAAABgAGAFsB&#10;AAC2AwAAAAA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“树一树”的目标用户分析——应用场景</w:t>
      </w:r>
    </w:p>
    <w:p>
      <w:pPr>
        <w:rPr>
          <w:rFonts w:hint="eastAsia" w:eastAsiaTheme="minorEastAsia"/>
          <w:lang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eastAsia="zh-CN"/>
        </w:rPr>
        <w:t>使用习惯养成类APP的用户，是希望利用自己空闲时间培养一项好习惯，</w:t>
      </w:r>
    </w:p>
    <w:p>
      <w:pPr>
        <w:rPr>
          <w:rFonts w:hint="eastAsia" w:ascii="微软雅黑" w:hAnsi="微软雅黑" w:eastAsia="微软雅黑" w:cs="微软雅黑"/>
          <w:color w:val="D56712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eastAsia="zh-CN"/>
        </w:rPr>
        <w:t xml:space="preserve">              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 xml:space="preserve">     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eastAsia="zh-CN"/>
        </w:rPr>
        <w:t xml:space="preserve"> 提高自己生活质量的大学生与白领。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习惯养成类APP的用户画像非常相似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女性用户占60%以上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35岁以下的用户占比60%以上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大部分分布在沿海一二线城市，消费能力一般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使用高峰为早上的8点-9点，晚上的9点到10点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eastAsiaTheme="minorEastAsia"/>
          <w:lang w:eastAsia="zh-CN"/>
        </w:rPr>
      </w:pPr>
      <w:r>
        <mc:AlternateContent>
          <mc:Choice Requires="wpg">
            <w:drawing>
              <wp:anchor distT="0" distB="0" distL="114300" distR="114300" simplePos="0" relativeHeight="3498288128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41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28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38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40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-796679168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Pk9BbLoAAADb&#10;AAAADwAAAGRycy9kb3ducmV2LnhtbEVPTYvCMBC9C/sfwix401RRkWr0sOyCKChWF9bb0My2pc2k&#10;JFHrvzcHwePjfS/XnWnEjZyvLCsYDRMQxLnVFRcKzqefwRyED8gaG8uk4EEe1quP3hJTbe98pFsW&#10;ChFD2KeooAyhTaX0eUkG/dC2xJH7t85giNAVUju8x3DTyHGSzKTBimNDiS19lZTX2dUoOMrv6WUy&#10;t/X+cdh0v1va/dWZU6r/OUoWIAJ14S1+uTdawTiOjV/iD5Cr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+T0FsugAAANsA&#10;AAAPAAAAAAAAAAEAIAAAACIAAABkcnMvZG93bnJldi54bWxQSwECFAAUAAAACACHTuJAMy8FnjsA&#10;AAA5AAAAEAAAAAAAAAABACAAAAAJAQAAZHJzL3NoYXBleG1sLnhtbFBLBQYAAAAABgAGAFsBAACz&#10;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rfqE570AAADb&#10;AAAADwAAAGRycy9kb3ducmV2LnhtbEWPTWvDMAyG74P+B6PCbqudFcqW1gmlsLFDL+s6elVjNQm1&#10;5RB7/fj302Gwo3j1Pnq0qm/BqwuNqY9soZgZUMRNdD23FvZfb08voFJGdugjk4U7JairycMKSxev&#10;/EmXXW6VQDiVaKHLeSi1Tk1HAdMsDsSSneIYMMs4ttqNeBV48PrZmIUO2LNc6HCgTUfNefcTROP1&#10;aL4PkbRfvPtie1/P++3+YO3jtDBLUJlu+X/5r/3hLMxFVn4RAOjq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+oTnvQAA&#10;ANs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Jb9cZLsAAADb&#10;AAAADwAAAGRycy9kb3ducmV2LnhtbEVPTWvCQBC9C/6HZQq9mU1KqZJmFYkVWooHo+h1yE6T0Oxs&#10;yG6TtL++exA8Pt53tplMKwbqXWNZQRLFIIhLqxuuFJxP+8UKhPPIGlvLpOCXHGzW81mGqbYjH2ko&#10;fCVCCLsUFdTed6mUrqzJoItsRxy4L9sb9AH2ldQ9jiHctPIpjl+kwYZDQ40d5TWV38WPUVBspz/+&#10;5OXhmmx39Jbv5SX/kEo9PiTxKwhPk7+Lb+53reA5rA9fwg+Q6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b9cZLsAAADb&#10;AAAADwAAAAAAAAABACAAAAAiAAAAZHJzL2Rvd25yZXYueG1sUEsBAhQAFAAAAAgAh07iQDMvBZ47&#10;AAAAOQAAABAAAAAAAAAAAQAgAAAACgEAAGRycy9zaGFwZXhtbC54bWxQSwUGAAAAAAYABgBbAQAA&#10;tA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“树一树”UI设计理念</w:t>
      </w:r>
    </w:p>
    <w:p>
      <w:pPr>
        <w:rPr>
          <w:rFonts w:hint="eastAsia" w:eastAsiaTheme="minorEastAsia"/>
          <w:lang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树一树、小程序的初衷意在激励、帮助当代年轻人一代养成良好健康的学习和生活习惯。树一树寓意希望大家树立良好的习惯，特别是年轻的一代人能够像小树一样茁壮成长，最终成为国家的有用之才，</w:t>
      </w:r>
      <w:r>
        <w:rPr>
          <w:rFonts w:hint="eastAsia" w:ascii="微软雅黑" w:hAnsi="微软雅黑" w:eastAsia="微软雅黑" w:cs="微软雅黑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>所以整体在风格上是以一种积极向上，激励年轻人一代，有梦想，有力量的黄色作为主色调，象征了积极进取，不断超越自我的奋进精神，同时用绿色作为点缀色，体现了当代年轻人勃勃生机，不断成长的特点。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整体给人一种积极、乐观、超越、坚持的视觉感受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整体多以大圆角矩形为设计元素，设计大胆张扬，符合当代年轻人不断超越，不拘一格的特点，与树一树的寓意不谋而合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-20955</wp:posOffset>
                </wp:positionV>
                <wp:extent cx="289560" cy="374650"/>
                <wp:effectExtent l="0" t="0" r="15240" b="6350"/>
                <wp:wrapNone/>
                <wp:docPr id="52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53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54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55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.65pt;height:29.5pt;width:22.8pt;z-index:251665408;mso-width-relative:page;mso-height-relative:page;" coordorigin="-38100,0" coordsize="708682,1269671" o:gfxdata="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aO2gYL8AAADb&#10;AAAADwAAAGRycy9kb3ducmV2LnhtbEWPzWrDMBCE74W+g9hCbo2cX4IbJYeSgGmhIW4L7W2xtrax&#10;tTKS4jhvHxUCOQ4z8w2z3g6mFT05X1tWMBknIIgLq2suFXx97p9XIHxA1thaJgUX8rDdPD6sMdX2&#10;zEfq81CKCGGfooIqhC6V0hcVGfRj2xFH7886gyFKV0rt8BzhppXTJFlKgzXHhQo7eq2oaPKTUXCU&#10;u8XvfGWbj8shG77f6P2nyZ1So6dJ8gIi0BDu4Vs70woWM/j/En+A3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jtoGC/&#10;AAAA2wAAAA8AAAAAAAAAAQAgAAAAIgAAAGRycy9kb3ducmV2LnhtbFBLAQIUABQAAAAIAIdO4kAz&#10;LwWeOwAAADkAAAAQAAAAAAAAAAEAIAAAAA4BAABkcnMvc2hhcGV4bWwueG1sUEsFBgAAAAAGAAYA&#10;WwEAALgD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8WhrQr0AAADb&#10;AAAADwAAAGRycy9kb3ducmV2LnhtbEWPT2sCMRDF74LfIYzQmybbquhqFClUPHjRKl7Hzbi7mEyW&#10;Teqfb28KhR4fb97vzZsvH86KG7Wh9qwhGygQxIU3NZcaDt9f/QmIEJENWs+k4UkBlotuZ4658Xfe&#10;0W0fS5EgHHLUUMXY5FKGoiKHYeAb4uRdfOswJtmW0rR4T3Bn5btSY+mw5tRQYUOfFRXX/Y9Lb0zP&#10;6njyJO14bbPtc/VRbw8nrd96mZqBiPSI/8d/6Y3RMBrC75YEALl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aGtCvQAA&#10;ANs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sBFpIb4AAADb&#10;AAAADwAAAGRycy9kb3ducmV2LnhtbEWPQWvCQBSE7wX/w/IEb80mBVtJXUOIFSzSg1Ha6yP7mgSz&#10;b0N21dhf3xUKPQ4z8w2zzEbTiQsNrrWsIIliEMSV1S3XCo6HzeMChPPIGjvLpOBGDrLV5GGJqbZX&#10;3tOl9LUIEHYpKmi871MpXdWQQRfZnjh433Yw6IMcaqkHvAa46eRTHD9Lgy2HhQZ7KhqqTuXZKCjz&#10;8Yd3/PLxleRreis28rN4l0rNpkn8CsLT6P/Df+2tVjCfw/1L+AFy9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BFpIb4A&#10;AADbAAAADwAAAAAAAAABACAAAAAiAAAAZHJzL2Rvd25yZXYueG1sUEsBAhQAFAAAAAgAh07iQDMv&#10;BZ47AAAAOQAAABAAAAAAAAAAAQAgAAAADQEAAGRycy9zaGFwZXhtbC54bWxQSwUGAAAAAAYABgBb&#10;AQAAtw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“树一树”的商业模式</w:t>
      </w: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</w:p>
    <w:p>
      <w:pPr>
        <w:spacing w:line="360" w:lineRule="auto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3040" cy="3192145"/>
            <wp:effectExtent l="0" t="0" r="3810" b="825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-20955</wp:posOffset>
                </wp:positionV>
                <wp:extent cx="289560" cy="374650"/>
                <wp:effectExtent l="0" t="0" r="15240" b="6350"/>
                <wp:wrapNone/>
                <wp:docPr id="57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58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59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60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.65pt;height:29.5pt;width:22.8pt;z-index:251673600;mso-width-relative:page;mso-height-relative:page;" coordorigin="-38100,0" coordsize="708682,1269671" o:gfxdata="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ZkkyEboAAADb&#10;AAAADwAAAGRycy9kb3ducmV2LnhtbEVPTYvCMBC9L/gfwgh7W1NFF6lGD6IgLrhYFfQ2NGNb2kxK&#10;ErX+e3NY2OPjfc+XnWnEg5yvLCsYDhIQxLnVFRcKTsfN1xSED8gaG8uk4EUelovexxxTbZ98oEcW&#10;ChFD2KeooAyhTaX0eUkG/cC2xJG7WWcwROgKqR0+Y7hp5ChJvqXBimNDiS2tSsrr7G4UHOR6ch1P&#10;bb1//W67845+LnXmlPrsD5MZiEBd+Bf/ubdawSSOjV/iD5C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STIRugAAANsA&#10;AAAPAAAAAAAAAAEAIAAAACIAAABkcnMvZG93bnJldi54bWxQSwECFAAUAAAACACHTuJAMy8FnjsA&#10;AAA5AAAAEAAAAAAAAAABACAAAAAJAQAAZHJzL3NoYXBleG1sLnhtbFBLBQYAAAAABgAGAFsBAACz&#10;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H2nE3L4AAADb&#10;AAAADwAAAGRycy9kb3ducmV2LnhtbEWPQWvCQBCF7wX/wzJCb81uWpQaXUUKLT3kUqvkOmbHJLg7&#10;G7JbNf/eLRR6fLx535u32tycFRcaQudZQ54pEMS1Nx03Gvbf70+vIEJENmg9k4aRAmzWk4cVFsZf&#10;+Ysuu9iIBOFQoIY2xr6QMtQtOQyZ74mTd/KDw5jk0Egz4DXBnZXPSs2lw45TQ4s9vbVUn3c/Lr2x&#10;OKpD5Una+YfNy3H70pX7SuvHaa6WICLd4v/xX/rTaJgt4HdLAoBc3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2nE3L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bgoABLkAAADb&#10;AAAADwAAAGRycy9kb3ducmV2LnhtbEVPTYvCMBC9C/6HMII3TbsHV6pRpK6gLHuwil6HZmyLzaQ0&#10;Uau/fnMQPD7e93zZmVrcqXWVZQXxOAJBnFtdcaHgeNiMpiCcR9ZYWyYFT3KwXPR7c0y0ffCe7pkv&#10;RAhhl6CC0vsmkdLlJRl0Y9sQB+5iW4M+wLaQusVHCDe1/IqiiTRYcWgosaG0pPya3YyCbNW9+Je/&#10;/87xak0/6Uae0p1UajiIoxkIT53/iN/urVYwCevDl/AD5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4KAAS5AAAA2wAA&#10;AA8AAAAAAAAAAQAgAAAAIgAAAGRycy9kb3ducmV2LnhtbFBLAQIUABQAAAAIAIdO4kAzLwWeOwAA&#10;ADkAAAAQAAAAAAAAAAEAIAAAAAgBAABkcnMvc2hhcGV4bWwueG1sUEsFBgAAAAAGAAYAWwEAALID&#10;AAAAAA=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“树一树”设计方案-小程序架构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316220" cy="2397760"/>
            <wp:effectExtent l="0" t="0" r="17780" b="254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eastAsiaTheme="minorEastAsia"/>
          <w:lang w:eastAsia="zh-CN"/>
        </w:rPr>
      </w:pPr>
      <w: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-20955</wp:posOffset>
                </wp:positionV>
                <wp:extent cx="289560" cy="374650"/>
                <wp:effectExtent l="0" t="0" r="15240" b="6350"/>
                <wp:wrapNone/>
                <wp:docPr id="62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63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64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65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.65pt;height:29.5pt;width:22.8pt;z-index:251689984;mso-width-relative:page;mso-height-relative:page;" coordorigin="-38100,0" coordsize="708682,1269671" o:gfxdata="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poFq3b8AAADb&#10;AAAADwAAAGRycy9kb3ducmV2LnhtbEWPzWrDMBCE74W+g9hCbo2cX4IbJYeSgGmhIW4L7W2xtrax&#10;tTKS4jhvHxUCOQ4z8w2z3g6mFT05X1tWMBknIIgLq2suFXx97p9XIHxA1thaJgUX8rDdPD6sMdX2&#10;zEfq81CKCGGfooIqhC6V0hcVGfRj2xFH7886gyFKV0rt8BzhppXTJFlKgzXHhQo7eq2oaPKTUXCU&#10;u8XvfGWbj8shG77f6P2nyZ1So6dJ8gIi0BDu4Vs70wqWM/j/En+A3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aBat2/&#10;AAAA2wAAAA8AAAAAAAAAAQAgAAAAIgAAAGRycy9kb3ducmV2LnhtbFBLAQIUABQAAAAIAIdO4kAz&#10;LwWeOwAAADkAAAAQAAAAAAAAAAEAIAAAAA4BAABkcnMvc2hhcGV4bWwueG1sUEsFBgAAAAAGAAYA&#10;WwEAALgD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PwSh/70AAADb&#10;AAAADwAAAGRycy9kb3ducmV2LnhtbEWPS2vDMBCE74X+B7GF3BrJSTGpazmUQEIOueRFrltra5tK&#10;K2Mpr39fBQo9DrPzzU45vzkrLjSEzrOGbKxAENfedNxoOOyXrzMQISIbtJ5Jw50CzKvnpxIL46+8&#10;pcsuNiJBOBSooY2xL6QMdUsOw9j3xMn79oPDmOTQSDPgNcGdlROlcumw49TQYk+Lluqf3dmlN96/&#10;1PHkSdp8ZbPN/XPabQ4nrUcvmfoAEekW/4//0mujIX+Dx5YEAFn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BKH/vQAA&#10;ANs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fn2jnL0AAADb&#10;AAAADwAAAGRycy9kb3ducmV2LnhtbEWPQWvCQBSE74L/YXkFb2YTobZEV5GooJQemha9PrLPJDT7&#10;NmS3Gv31bkHwOMzMN8x82ZtGnKlztWUFSRSDIC6srrlU8PO9Hb+DcB5ZY2OZFFzJwXIxHMwx1fbC&#10;X3TOfSkChF2KCirv21RKV1Rk0EW2JQ7eyXYGfZBdKXWHlwA3jZzE8VQarDksVNhSVlHxm/8ZBfmq&#10;v/EHv30ek9WaNtlWHrK9VGr0ksQzEJ56/ww/2jutYPoK/1/CD5C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faOcvQAA&#10;ANsAAAAPAAAAAAAAAAEAIAAAACIAAABkcnMvZG93bnJldi54bWxQSwECFAAUAAAACACHTuJAMy8F&#10;njsAAAA5AAAAEAAAAAAAAAABACAAAAAMAQAAZHJzL3NoYXBleG1sLnhtbFBLBQYAAAAABgAGAFsB&#10;AAC2AwAAAAA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“树一树”设计方案-小程序流程图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690" cy="2823210"/>
            <wp:effectExtent l="0" t="0" r="10160" b="15240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eastAsiaTheme="minorEastAsia"/>
          <w:lang w:eastAsia="zh-CN"/>
        </w:rPr>
      </w:pPr>
      <w: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-20955</wp:posOffset>
                </wp:positionV>
                <wp:extent cx="289560" cy="374650"/>
                <wp:effectExtent l="0" t="0" r="15240" b="6350"/>
                <wp:wrapNone/>
                <wp:docPr id="67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68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69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70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.65pt;height:29.5pt;width:22.8pt;z-index:251722752;mso-width-relative:page;mso-height-relative:page;" coordorigin="-38100,0" coordsize="708682,1269671" o:gfxdata="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qCX4rLoAAADb&#10;AAAADwAAAGRycy9kb3ducmV2LnhtbEVPTYvCMBC9L/gfwgh7W1NFRarRgyiIC4rdFfQ2NGNb2kxK&#10;ErX+e3NY2OPjfS9WnWnEg5yvLCsYDhIQxLnVFRcKfn+2XzMQPiBrbCyTghd5WC17HwtMtX3yiR5Z&#10;KEQMYZ+igjKENpXS5yUZ9APbEkfuZp3BEKErpHb4jOGmkaMkmUqDFceGEltal5TX2d0oOMnN5Dqe&#10;2frwOu66856+L3XmlPrsD5M5iEBd+Bf/uXdawTSOjV/iD5D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JfisugAAANsA&#10;AAAPAAAAAAAAAAEAIAAAACIAAABkcnMvZG93bnJldi54bWxQSwECFAAUAAAACACHTuJAMy8FnjsA&#10;AAA5AAAAEAAAAAAAAAABACAAAAAJAQAAZHJzL3NoYXBleG1sLnhtbFBLBQYAAAAABgAGAFsBAACz&#10;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0QUOYb0AAADb&#10;AAAADwAAAGRycy9kb3ducmV2LnhtbEWPzWrDMBCE74G+g9hCb7HkFkziRAml0NKDL80Pvm6sjW0i&#10;rYylJvHbV4VCj8PsfLOz3t6dFVcaQ+9ZQ54pEMSNNz23Gg779/kCRIjIBq1n0jBRgO3mYbbG0vgb&#10;f9F1F1uRIBxK1NDFOJRShqYjhyHzA3Hyzn50GJMcW2lGvCW4s/JZqUI67Dk1dDjQW0fNZfft0hvL&#10;kzrWnqQtPmxeTa8vfXWotX56zNUKRKR7/D/+S38aDcUSfrckAM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BQ5hvQAA&#10;ANs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69OW2boAAADb&#10;AAAADwAAAGRycy9kb3ducmV2LnhtbEVPTYvCMBC9L/gfwgjetmn3oEs1itQVFPGwVfQ6NGNbbCal&#10;iVr99eawsMfH+54tetOIO3WutqwgiWIQxIXVNZcKjof15zcI55E1NpZJwZMcLOaDjxmm2j74l+65&#10;L0UIYZeigsr7NpXSFRUZdJFtiQN3sZ1BH2BXSt3hI4SbRn7F8VgarDk0VNhSVlFxzW9GQb7sX7zj&#10;yf6cLFf0k63lKdtKpUbDJJ6C8NT7f/Gfe6MVTML68CX8ADl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r05bZugAAANsA&#10;AAAPAAAAAAAAAAEAIAAAACIAAABkcnMvZG93bnJldi54bWxQSwECFAAUAAAACACHTuJAMy8FnjsA&#10;AAA5AAAAEAAAAAAAAAABACAAAAAJAQAAZHJzL3NoYXBleG1sLnhtbFBLBQYAAAAABgAGAFsBAACz&#10;AwAAAAA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“树一树”设计方案-小程序ER图</w:t>
      </w:r>
    </w:p>
    <w:p>
      <w:pP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612130" cy="3804920"/>
            <wp:effectExtent l="0" t="0" r="0" b="0"/>
            <wp:docPr id="71" name="图片 71" descr="ER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ER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anchor distT="0" distB="0" distL="114300" distR="114300" simplePos="0" relativeHeight="788533248" behindDoc="0" locked="0" layoutInCell="1" allowOverlap="1">
            <wp:simplePos x="0" y="0"/>
            <wp:positionH relativeFrom="column">
              <wp:posOffset>3432810</wp:posOffset>
            </wp:positionH>
            <wp:positionV relativeFrom="paragraph">
              <wp:posOffset>147320</wp:posOffset>
            </wp:positionV>
            <wp:extent cx="1962150" cy="3493135"/>
            <wp:effectExtent l="0" t="0" r="0" b="12065"/>
            <wp:wrapSquare wrapText="bothSides"/>
            <wp:docPr id="10" name="图片 2" descr="TIM截图201806100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TIM截图201806100314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/>
        <w:rPr>
          <w:rFonts w:hint="eastAsia" w:eastAsiaTheme="minorEastAsia"/>
          <w:lang w:eastAsia="zh-CN"/>
        </w:rPr>
      </w:pPr>
      <w:r>
        <mc:AlternateContent>
          <mc:Choice Requires="wpg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72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73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74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75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251788288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I1j8AL4AAADb&#10;AAAADwAAAGRycy9kb3ducmV2LnhtbEWPQWvCQBSE7wX/w/IEb3Vjba1EVw9SQSpUjC3U2yP7TEKy&#10;b8PuqvHfu4WCx2FmvmHmy8404kLOV5YVjIYJCOLc6ooLBd+H9fMUhA/IGhvLpOBGHpaL3tMcU22v&#10;vKdLFgoRIexTVFCG0KZS+rwkg35oW+LonawzGKJ0hdQOrxFuGvmSJBNpsOK4UGJLq5LyOjsbBXv5&#10;8XZ8ndr667bbdD+ftP2tM6fUoD9KZiACdeER/m9vtIL3Mfx9iT9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1j8AL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ut03Ir0AAADb&#10;AAAADwAAAGRycy9kb3ducmV2LnhtbEWPT2sCMRDF70K/Q5hCb5psLVZXo5SCpQcv6hav42bcXUwm&#10;yyb1z7c3guDx8eb93rzZ4uKsOFEXGs8asoECQVx603Clodgu+2MQISIbtJ5Jw5UCLOYvvRnmxp95&#10;TadNrESCcMhRQx1jm0sZypochoFviZN38J3DmGRXSdPhOcGdle9KjaTDhlNDjS1911QeN/8uvTHZ&#10;q7+dJ2lHPzZbXb+GzarYaf32mqkpiEiX+Dx+pH+Nhs8PuG9JAJDz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3TcivQAA&#10;ANs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+6Q1Qb4AAADb&#10;AAAADwAAAGRycy9kb3ducmV2LnhtbEWPQWvCQBSE74L/YXkFb3UToVqiawhRwVI8NC16fWSfSWj2&#10;bchuNfXXd4WCx2FmvmFW6WBacaHeNZYVxNMIBHFpdcOVgq/P3fMrCOeRNbaWScEvOUjX49EKE22v&#10;/EGXwlciQNglqKD2vkukdGVNBt3UdsTBO9veoA+yr6Tu8RrgppWzKJpLgw2HhRo7ymsqv4sfo6DI&#10;hhu/8+JwirMNbfOdPOZvUqnJUxwtQXga/CP8395rBYsXuH8JP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6Q1Qb4A&#10;AADbAAAADwAAAAAAAAABACAAAAAiAAAAZHJzL2Rvd25yZXYueG1sUEsBAhQAFAAAAAgAh07iQDMv&#10;BZ47AAAAOQAAABAAAAAAAAAAAQAgAAAADQEAAGRycy9zaGFwZXhtbC54bWxQSwUGAAAAAAYABgBb&#10;AQAAtw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“树一树”设计方案-单词积累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ind w:firstLine="42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eastAsiaTheme="minorEastAsia"/>
          <w:lang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还在为不能坚持背单词而苦恼么？</w:t>
      </w:r>
    </w:p>
    <w:p>
      <w:pPr>
        <w:ind w:firstLine="960" w:firstLineChars="4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想要拥有庞大的词汇量吗？</w:t>
      </w:r>
    </w:p>
    <w:p>
      <w:pP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坚持背单词，对5个单词即可获得3个叶子币哦！</w:t>
      </w:r>
    </w:p>
    <w:p>
      <w:pP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亲们加油！还可以分享给自己的小伙伴哦！</w:t>
      </w:r>
    </w:p>
    <w:p>
      <w:pP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eastAsiaTheme="minorEastAsia"/>
          <w:lang w:eastAsia="zh-CN"/>
        </w:rPr>
      </w:pPr>
      <w:r>
        <w:drawing>
          <wp:anchor distT="0" distB="0" distL="114300" distR="114300" simplePos="0" relativeHeight="788534272" behindDoc="0" locked="0" layoutInCell="1" allowOverlap="1">
            <wp:simplePos x="0" y="0"/>
            <wp:positionH relativeFrom="column">
              <wp:posOffset>3457575</wp:posOffset>
            </wp:positionH>
            <wp:positionV relativeFrom="paragraph">
              <wp:posOffset>318135</wp:posOffset>
            </wp:positionV>
            <wp:extent cx="1905000" cy="3354705"/>
            <wp:effectExtent l="0" t="0" r="0" b="17145"/>
            <wp:wrapSquare wrapText="bothSides"/>
            <wp:docPr id="11" name="图片 2" descr="TIM截图2018061003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TIM截图2018061003134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76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77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78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79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251919360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XGP6A78AAADb&#10;AAAADwAAAGRycy9kb3ducmV2LnhtbEWPzWrDMBCE74W+g9hCbo2ckD/cKDmUBEwLDXFbaG+LtbWN&#10;rZWRFMd5+6gQyHGYmW+Y9XYwrejJ+dqygsk4AUFcWF1zqeDrc/+8AuEDssbWMim4kIft5vFhjam2&#10;Zz5Sn4dSRAj7FBVUIXSplL6oyKAf2444en/WGQxRulJqh+cIN62cJslCGqw5LlTY0WtFRZOfjIKj&#10;3M1/ZyvbfFwO2fD9Ru8/Te6UGj1NkhcQgYZwD9/amVawXML/l/gD5OY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xj+gO/&#10;AAAA2wAAAA8AAAAAAAAAAQAgAAAAIgAAAGRycy9kb3ducmV2LnhtbFBLAQIUABQAAAAIAIdO4kAz&#10;LwWeOwAAADkAAAAQAAAAAAAAAAEAIAAAAA4BAABkcnMvc2hhcGV4bWwueG1sUEsFBgAAAAAGAAYA&#10;WwEAALgD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O5A9J70AAADb&#10;AAAADwAAAGRycy9kb3ducmV2LnhtbEWPTWsCMRCG70L/Q5iCN022grVbo4hQ8eClavE63Ux3lyaT&#10;ZRO//r1zKPQ4vPM+88x8eQteXahPbWQLxdiAIq6ia7m2cDx8jGagUkZ26COThTslWC6eBnMsXbzy&#10;J132uVYC4VSihSbnrtQ6VQ0FTOPYEUv2E/uAWca+1q7Hq8CD1y/GTHXAluVCgx2tG6p+9+cgGm/f&#10;5usUSfvpxhe7+2rS7o4na4fPhXkHlemW/5f/2ltn4VVk5RcBgF4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7kD0nvQAA&#10;ANs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euk/RL0AAADb&#10;AAAADwAAAGRycy9kb3ducmV2LnhtbEWPQWvCQBSE74L/YXkFb2YTD7WNriJRQSk9NC16fWSfSWj2&#10;bchuNfrr3YLgcZiZb5j5sjeNOFPnassKkigGQVxYXXOp4Od7O34D4TyyxsYyKbiSg+ViOJhjqu2F&#10;v+ic+1IECLsUFVTet6mUrqjIoItsSxy8k+0M+iC7UuoOLwFuGjmJ41dpsOawUGFLWUXFb/5nFOSr&#10;/sYfPP08Jqs1bbKtPGR7qdToJYlnIDz1/hl+tHdawfQd/r+EH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6T9EvQAA&#10;ANsAAAAPAAAAAAAAAAEAIAAAACIAAABkcnMvZG93bnJldi54bWxQSwECFAAUAAAACACHTuJAMy8F&#10;njsAAAA5AAAAEAAAAAAAAAABACAAAAAMAQAAZHJzL3NoYXBleG1sLnhtbFBLBQYAAAAABgAGAFsB&#10;AAC2AwAAAAA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“树一树”设计方案-知识问答</w:t>
      </w:r>
    </w:p>
    <w:p>
      <w:pPr>
        <w:rPr>
          <w:rFonts w:hint="eastAsia" w:eastAsiaTheme="minorEastAsia"/>
          <w:lang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是否想要成为上知天文下知地理，知识渊博的学霸？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在这里你可以在知识的海洋中遨游，丰富自己的常识，学习更多知识哦！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知识问答中包含了生活中，学习中的各种知，每答对一题即可获得3个叶子币哦！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加油，亲！快来挑战吧，获得属于自己的叶子币！  还可以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分享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给自己的小伙伴哦！ </w:t>
      </w:r>
    </w:p>
    <w:p>
      <w:pP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eastAsiaTheme="minorEastAsia"/>
          <w:lang w:eastAsia="zh-CN"/>
        </w:rPr>
      </w:pPr>
      <w:r>
        <mc:AlternateContent>
          <mc:Choice Requires="wpg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80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81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82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83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252181504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iRO3y74AAADb&#10;AAAADwAAAGRycy9kb3ducmV2LnhtbEWPQWvCQBSE7wX/w/IKvTWblFpC6uqhWBAFi6mC3h7Z1yQk&#10;+zbsrhr/vVso9DjMzDfMbDGaXlzI+daygixJQRBXVrdcK9h/fz7nIHxA1thbJgU38rCYTx5mWGh7&#10;5R1dylCLCGFfoIImhKGQ0lcNGfSJHYij92OdwRClq6V2eI1w08uXNH2TBluOCw0O9NFQ1ZVno2An&#10;l9PTa2677e1rNR7WtDl2pVPq6TFL30EEGsN/+K+90gryDH6/xB8g5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RO3y7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b6166r0AAADb&#10;AAAADwAAAGRycy9kb3ducmV2LnhtbEWPQWvCQBCF7wX/wzJCb81uLIhNXUWEigcvWkuu0+yYBHdn&#10;Q3Zr4r93C4UeH2/e9+Yt16Oz4kZ9aD1ryDMFgrjypuVaw/nz42UBIkRkg9YzabhTgPVq8rTEwviB&#10;j3Q7xVokCIcCNTQxdoWUoWrIYch8R5y8i+8dxiT7WpoehwR3Vs6UmkuHLaeGBjvaNlRdTz8uvfH2&#10;rb5KT9LOdzY/3Dev7eFcav08zdU7iEhj/D/+S++NhsUMfrckAMjV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rXrqvQAA&#10;ANs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LtR4ib4AAADb&#10;AAAADwAAAGRycy9kb3ducmV2LnhtbEWPQWvCQBSE74L/YXkFb7qJBSvRNYSoYCkemha9PrLPJDT7&#10;NmS3mvrru0Khx2FmvmHW6WBacaXeNZYVxLMIBHFpdcOVgs+P/XQJwnlkja1lUvBDDtLNeLTGRNsb&#10;v9O18JUIEHYJKqi97xIpXVmTQTezHXHwLrY36IPsK6l7vAW4aeU8ihbSYMNhocaO8prKr+LbKCiy&#10;4c5v/HI8x9mWdvlenvJXqdTkKY5WIDwN/j/81z5oBctneHwJP0B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tR4ib4A&#10;AADbAAAADwAAAAAAAAABACAAAAAiAAAAZHJzL2Rvd25yZXYueG1sUEsBAhQAFAAAAAgAh07iQDMv&#10;BZ47AAAAOQAAABAAAAAAAAAAAQAgAAAADQEAAGRycy9zaGFwZXhtbC54bWxQSwUGAAAAAAYABgBb&#10;AQAAtw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“树一树”设计方案-心情果实</w:t>
      </w:r>
    </w:p>
    <w:p>
      <w:pPr>
        <w:rPr>
          <w:rFonts w:hint="eastAsia" w:eastAsiaTheme="minorEastAsia"/>
          <w:lang w:eastAsia="zh-CN"/>
        </w:rPr>
      </w:pPr>
      <w:r>
        <w:drawing>
          <wp:anchor distT="0" distB="0" distL="114300" distR="114300" simplePos="0" relativeHeight="788535296" behindDoc="0" locked="0" layoutInCell="1" allowOverlap="1">
            <wp:simplePos x="0" y="0"/>
            <wp:positionH relativeFrom="column">
              <wp:posOffset>3364230</wp:posOffset>
            </wp:positionH>
            <wp:positionV relativeFrom="paragraph">
              <wp:posOffset>66040</wp:posOffset>
            </wp:positionV>
            <wp:extent cx="2051685" cy="3668395"/>
            <wp:effectExtent l="0" t="0" r="5715" b="8255"/>
            <wp:wrapSquare wrapText="bothSides"/>
            <wp:docPr id="12" name="图片 2" descr="TIM截图2018061003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TIM截图2018061003150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ind w:firstLine="42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eastAsiaTheme="minorEastAsia"/>
          <w:lang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你是否因为生活中的琐事而心情忧郁，是否因为因为和他人吵架而暴躁烦闷？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那么就去点开心情果实吧。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    小果实中有惊喜等着你，还有几率触发中奖事件，轻松获得叶子币哦，</w:t>
      </w:r>
    </w:p>
    <w:p>
      <w:pPr>
        <w:ind w:firstLine="480" w:firstLineChars="200"/>
        <w:rPr>
          <w:rFonts w:hint="eastAsia" w:eastAsiaTheme="minorEastAsia"/>
          <w:lang w:eastAsia="zh-CN"/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    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每天只能点击5次，也可用3个叶子币兑换一次点击次数哦！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还可以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分享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给自己的小伙伴哦！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anchor distT="0" distB="0" distL="114300" distR="114300" simplePos="0" relativeHeight="788536320" behindDoc="0" locked="0" layoutInCell="1" allowOverlap="1">
            <wp:simplePos x="0" y="0"/>
            <wp:positionH relativeFrom="column">
              <wp:posOffset>3447415</wp:posOffset>
            </wp:positionH>
            <wp:positionV relativeFrom="paragraph">
              <wp:posOffset>123825</wp:posOffset>
            </wp:positionV>
            <wp:extent cx="1918970" cy="3406140"/>
            <wp:effectExtent l="0" t="0" r="5080" b="3810"/>
            <wp:wrapSquare wrapText="bothSides"/>
            <wp:docPr id="13" name="图片 2" descr="TIM截图2018061003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TIM截图201806100313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84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85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86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87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252705792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9iixyL4AAADb&#10;AAAADwAAAGRycy9kb3ducmV2LnhtbEWPQWvCQBSE7wX/w/KE3urGoiVEVw+iIBZajAp6e2SfSUj2&#10;bdjdavz33ULB4zAz3zDzZW9acSPna8sKxqMEBHFhdc2lguNh85aC8AFZY2uZFDzIw3IxeJljpu2d&#10;93TLQykihH2GCqoQukxKX1Rk0I9sRxy9q3UGQ5SulNrhPcJNK9+T5EMarDkuVNjRqqKiyX+Mgr1c&#10;Ty+T1DZfj+9tf9rR57nJnVKvw3EyAxGoD8/wf3urFaRT+PsSf4B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iixyL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EJZ86b0AAADb&#10;AAAADwAAAGRycy9kb3ducmV2LnhtbEWPzWrDMBCE74W8g9hAb43kFkziRgml0JBDLkkTct1YW9tU&#10;WhlL9c/bR4VCj8PsfLOz3o7Oip660HjWkC0UCOLSm4YrDefPj6cliBCRDVrPpGGiANvN7GGNhfED&#10;H6k/xUokCIcCNdQxtoWUoazJYVj4ljh5X75zGJPsKmk6HBLcWfmsVC4dNpwaamzpvaby+/Tj0hur&#10;m7pcPUmb72x2mN5emsP5qvXjPFOvICKN8f/4L703GpY5/G5JAJCb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lnzpvQAA&#10;ANs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Ue9+ir4AAADb&#10;AAAADwAAAGRycy9kb3ducmV2LnhtbEWPQWvCQBSE7wX/w/KE3ppNelBJs0qIBizFQ1Ox10f2mQSz&#10;b0N2q2l/fVco9DjMzDdMtplML640us6ygiSKQRDXVnfcKDh+lE8rEM4ja+wtk4JvcrBZzx4yTLW9&#10;8TtdK9+IAGGXooLW+yGV0tUtGXSRHYiDd7ajQR/k2Eg94i3ATS+f43ghDXYcFlocqGipvlRfRkGV&#10;Tz/8xsvDZ5JvaVeU8lS8SqUe50n8AsLT5P/Df+29VrBawv1L+AF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e9+ir4A&#10;AADbAAAADwAAAAAAAAABACAAAAAiAAAAZHJzL2Rvd25yZXYueG1sUEsBAhQAFAAAAAgAh07iQDMv&#10;BZ47AAAAOQAAABAAAAAAAAAAAQAgAAAADQEAAGRycy9zaGFwZXhtbC54bWxQSwUGAAAAAAYABgBb&#10;AQAAtw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“树一树”设计方案-早起签到</w:t>
      </w: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一日之计在于晨，光阴似箭日月如梭；</w:t>
      </w:r>
    </w:p>
    <w:p>
      <w:pPr>
        <w:ind w:firstLine="480" w:firstLineChars="200"/>
        <w:rPr>
          <w:rFonts w:hint="eastAsia" w:eastAsiaTheme="minorEastAsia"/>
          <w:lang w:eastAsia="zh-CN"/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每天坚持树一树早起签到，感受清晨美好阳光，营造美丽人生哦！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每天坚持早起签到，即可获得15个叶子币哦！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今天的你早起了吗！还可以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分享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给自己的小伙伴哦！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eastAsiaTheme="minorEastAsia"/>
          <w:lang w:eastAsia="zh-CN"/>
        </w:rPr>
      </w:pPr>
      <w:r>
        <mc:AlternateContent>
          <mc:Choice Requires="wpg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88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89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90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91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253754368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d2W7zb4AAADb&#10;AAAADwAAAGRycy9kb3ducmV2LnhtbEWPQWvCQBSE7wX/w/KE3urG0pYYXT1IC9KCxaigt0f2mYRk&#10;34bdrcZ/3xUEj8PMfMPMFr1pxZmcry0rGI8SEMSF1TWXCnbbr5cUhA/IGlvLpOBKHhbzwdMMM20v&#10;vKFzHkoRIewzVFCF0GVS+qIig35kO+LonawzGKJ0pdQOLxFuWvmaJB/SYM1xocKOlhUVTf5nFGzk&#10;5/vxLbXN+vq76vff9HNocqfU83CcTEEE6sMjfG+vtIJ0Arcv8QfI+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2W7zb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derX27wAAADb&#10;AAAADwAAAGRycy9kb3ducmV2LnhtbEWPTWsCMRCG7wX/Qxiht5psC6JboxRB8eDFL7yOm+nu0mSy&#10;bFI//r1zKPQ4vPM+88xscQ9eXalPbWQLxciAIq6ia7m2cDys3iagUkZ26COThQclWMwHLzMsXbzx&#10;jq77XCuBcCrRQpNzV2qdqoYCplHsiCX7jn3ALGNfa9fjTeDB63djxjpgy3KhwY6WDVU/+98gGtOL&#10;OZ0jaT9e+2L7+Ppot8ezta/DwnyCynTP/8t/7Y2zMBV7+UUAo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Xq19u8AAAA&#10;2wAAAA8AAAAAAAAAAQAgAAAAIgAAAGRycy9kb3ducmV2LnhtbFBLAQIUABQAAAAIAIdO4kAzLwWe&#10;OwAAADkAAAAQAAAAAAAAAAEAIAAAAAsBAABkcnMvc2hhcGV4bWwueG1sUEsFBgAAAAAGAAYAWwEA&#10;ALUD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NJPVuL4AAADb&#10;AAAADwAAAGRycy9kb3ducmV2LnhtbEWPQWvCQBSE74L/YXmCt2YTD7amriHECi2lB2Npr4/sMwlm&#10;34bsVlN/vVsoeBxm5htmnY2mE2caXGtZQRLFIIgrq1uuFXwedg9PIJxH1thZJgW/5CDbTCdrTLW9&#10;8J7Opa9FgLBLUUHjfZ9K6aqGDLrI9sTBO9rBoA9yqKUe8BLgppOLOF5Kgy2HhQZ7KhqqTuWPUVDm&#10;45Xf+fHjO8m39FLs5FfxJpWaz5L4GYSn0d/D/+1XrWCVwN+X8APk5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JPVuL4A&#10;AADbAAAADwAAAAAAAAABACAAAAAiAAAAZHJzL2Rvd25yZXYueG1sUEsBAhQAFAAAAAgAh07iQDMv&#10;BZ47AAAAOQAAABAAAAAAAAAAAQAgAAAADQEAAGRycy9zaGFwZXhtbC54bWxQSwUGAAAAAAYABgBb&#10;AQAAtw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“树一树”设计方案-运动步数</w:t>
      </w:r>
    </w:p>
    <w:p>
      <w:pPr>
        <w:ind w:firstLine="42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drawing>
          <wp:anchor distT="0" distB="0" distL="114300" distR="114300" simplePos="0" relativeHeight="788537344" behindDoc="0" locked="0" layoutInCell="1" allowOverlap="1">
            <wp:simplePos x="0" y="0"/>
            <wp:positionH relativeFrom="column">
              <wp:posOffset>3337560</wp:posOffset>
            </wp:positionH>
            <wp:positionV relativeFrom="paragraph">
              <wp:posOffset>658495</wp:posOffset>
            </wp:positionV>
            <wp:extent cx="1721485" cy="3090545"/>
            <wp:effectExtent l="0" t="0" r="12065" b="14605"/>
            <wp:wrapSquare wrapText="bothSides"/>
            <wp:docPr id="14" name="图片 2" descr="TIM截图2018061003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TIM截图201806100314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生命在于运动，想要邂逅男神女神吗，为了美好身材，为了身体健康，来树一树运动吧；还可以</w:t>
      </w: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分享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给自己的小伙伴哦！</w:t>
      </w:r>
    </w:p>
    <w:p>
      <w:pPr>
        <w:ind w:firstLine="240" w:firstLineChars="1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0~999步，可兑换0个叶子币</w:t>
      </w:r>
    </w:p>
    <w:p>
      <w:pPr>
        <w:ind w:firstLine="240" w:firstLineChars="1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1000~5999步，可兑换5个叶子币</w:t>
      </w:r>
    </w:p>
    <w:p>
      <w:pPr>
        <w:ind w:firstLine="240" w:firstLineChars="1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6000~9999步，可兑换10个叶子币</w:t>
      </w:r>
    </w:p>
    <w:p>
      <w:pPr>
        <w:ind w:firstLine="240" w:firstLineChars="1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10000~15999步，可兑换15个叶子币</w:t>
      </w:r>
    </w:p>
    <w:p>
      <w:pPr>
        <w:ind w:firstLine="240" w:firstLineChars="1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16000~19999步，可兑换25个叶子币</w:t>
      </w:r>
    </w:p>
    <w:p>
      <w:pPr>
        <w:ind w:firstLine="240" w:firstLineChars="1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20000~25999步，可兑换35个叶子币</w:t>
      </w:r>
    </w:p>
    <w:p>
      <w:pPr>
        <w:ind w:firstLine="240" w:firstLineChars="1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31999~50000步，可兑换50个叶子币</w:t>
      </w:r>
    </w:p>
    <w:p>
      <w:pPr>
        <w:ind w:firstLine="240" w:firstLineChars="1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50000~步，可兑换100个叶子币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drawing>
          <wp:anchor distT="0" distB="0" distL="114300" distR="114300" simplePos="0" relativeHeight="788538368" behindDoc="0" locked="0" layoutInCell="1" allowOverlap="1">
            <wp:simplePos x="0" y="0"/>
            <wp:positionH relativeFrom="column">
              <wp:posOffset>3179445</wp:posOffset>
            </wp:positionH>
            <wp:positionV relativeFrom="paragraph">
              <wp:posOffset>90805</wp:posOffset>
            </wp:positionV>
            <wp:extent cx="1837055" cy="3279140"/>
            <wp:effectExtent l="0" t="0" r="10795" b="16510"/>
            <wp:wrapSquare wrapText="bothSides"/>
            <wp:docPr id="15" name="图片 2" descr="TIM截图2018061003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TIM截图201806100326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60045824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96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97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98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99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260045824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7G8c+b4AAADb&#10;AAAADwAAAGRycy9kb3ducmV2LnhtbEWPQWvCQBSE7wX/w/IEb3VjsdVGVw9SQSpUjC3U2yP7TEKy&#10;b8PuqvHfu4WCx2FmvmHmy8404kLOV5YVjIYJCOLc6ooLBd+H9fMUhA/IGhvLpOBGHpaL3tMcU22v&#10;vKdLFgoRIexTVFCG0KZS+rwkg35oW+LonawzGKJ0hdQOrxFuGvmSJG/SYMVxocSWViXldXY2Cvby&#10;4/U4ntr667bbdD+ftP2tM6fUoD9KZiACdeER/m9vtIL3Cfx9iT9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G8c+b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i5zb3bwAAADb&#10;AAAADwAAAGRycy9kb3ducmV2LnhtbEWPTWsCMRCG7wX/Qxiht5psC6JboxRB8eDFL7yOm+nu0mSy&#10;bFI//r1zKPQ4vPM+88xscQ9eXalPbWQLxciAIq6ia7m2cDys3iagUkZ26COThQclWMwHLzMsXbzx&#10;jq77XCuBcCrRQpNzV2qdqoYCplHsiCX7jn3ALGNfa9fjTeDB63djxjpgy3KhwY6WDVU/+98gGtOL&#10;OZ0jaT9e+2L7+Ppot8ezta/DwnyCynTP/8t/7Y2zMBVZ+UUAo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uc2928AAAA&#10;2wAAAA8AAAAAAAAAAQAgAAAAIgAAAGRycy9kb3ducmV2LnhtbFBLAQIUABQAAAAIAIdO4kAzLwWe&#10;OwAAADkAAAAQAAAAAAAAAAEAIAAAAAsBAABkcnMvc2hhcGV4bWwueG1sUEsFBgAAAAAGAAYAWwEA&#10;ALUD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yuXZvr4AAADb&#10;AAAADwAAAGRycy9kb3ducmV2LnhtbEWPQWvCQBSE74L/YXkFb7qJh1qjawhRwVI8NC16fWSfSWj2&#10;bchuNfXXd4VCj8PMfMOs08G04kq9aywriGcRCOLS6oYrBZ8f++kLCOeRNbaWScEPOUg349EaE21v&#10;/E7XwlciQNglqKD2vkukdGVNBt3MdsTBu9jeoA+yr6Tu8RbgppXzKHqWBhsOCzV2lNdUfhXfRkGR&#10;DXd+48XxHGdb2uV7ecpfpVKTpzhagfA0+P/wX/ugFSyX8PgSfo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uXZvr4A&#10;AADbAAAADwAAAAAAAAABACAAAAAiAAAAZHJzL2Rvd25yZXYueG1sUEsBAhQAFAAAAAgAh07iQDMv&#10;BZ47AAAAOQAAABAAAAAAAAAAAQAgAAAADQEAAGRycy9zaGFwZXhtbC54bWxQSwUGAAAAAAYABgBb&#10;AQAAtw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“树一树”设计方案-我的树屋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显示已购买的房屋，精灵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可查看购买房屋内部样式图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可喂养精灵，与其对话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可将自己获得的房屋和精灵分享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792732672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16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93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94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95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792732672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k1Qa+r4AAADb&#10;AAAADwAAAGRycy9kb3ducmV2LnhtbEWPQWvCQBSE7wX/w/IEb3VjbcVGVw9SQSpUjC3U2yP7TEKy&#10;b8PuqvHfu4WCx2FmvmHmy8404kLOV5YVjIYJCOLc6ooLBd+H9fMUhA/IGhvLpOBGHpaL3tMcU22v&#10;vKdLFgoRIexTVFCG0KZS+rwkg35oW+LonawzGKJ0hdQOrxFuGvmSJBNpsOK4UGJLq5LyOjsbBXv5&#10;8XZ8ndr667bbdD+ftP2tM6fUoD9KZiACdeER/m9vtIL3Mfx9iT9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1Qa+r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CtHR2L4AAADb&#10;AAAADwAAAGRycy9kb3ducmV2LnhtbEWPQWvCQBCF7wX/wzJCb81uWpEaXUUKLT3kUqvkOmbHJLg7&#10;G7JbNf/eLRR6fLx535u32tycFRcaQudZQ54pEMS1Nx03Gvbf70+vIEJENmg9k4aRAmzWk4cVFsZf&#10;+Ysuu9iIBOFQoIY2xr6QMtQtOQyZ74mTd/KDw5jk0Egz4DXBnZXPSs2lw45TQ4s9vbVUn3c/Lr2x&#10;OKpD5Una+YfNy3H70pX7SuvHaa6WICLd4v/xX/rTaFjM4HdLAoBc3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tHR2L4A&#10;AADb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S6jTu74AAADb&#10;AAAADwAAAGRycy9kb3ducmV2LnhtbEWPT2vCQBTE7wW/w/IEb3UTwT+NriJRQSk9NJb2+sg+k2D2&#10;bciuGv30XaHQ4zAzv2EWq87U4kqtqywriIcRCOLc6ooLBV/H3esMhPPIGmvLpOBODlbL3ssCE21v&#10;/EnXzBciQNglqKD0vkmkdHlJBt3QNsTBO9nWoA+yLaRu8RbgppajKJpIgxWHhRIbSkvKz9nFKMjW&#10;3YPfefrxE683tE138js9SKUG/Tiag/DU+f/wX3uvFbyN4fkl/AC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6jTu74A&#10;AADbAAAADwAAAAAAAAABACAAAAAiAAAAZHJzL2Rvd25yZXYueG1sUEsBAhQAFAAAAAgAh07iQDMv&#10;BZ47AAAAOQAAABAAAAAAAAAAAQAgAAAADQEAAGRycy9zaGFwZXhtbC54bWxQSwUGAAAAAAYABgBb&#10;AQAAtw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“树一树”设计方案-树屋商城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精灵商城：                             房屋商城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商城中有着精灵样式可以购买             商城中有房屋样式可以购买</w:t>
      </w:r>
    </w:p>
    <w:p>
      <w:pP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drawing>
          <wp:anchor distT="0" distB="0" distL="114300" distR="114300" simplePos="0" relativeHeight="792734720" behindDoc="0" locked="0" layoutInCell="1" allowOverlap="1">
            <wp:simplePos x="0" y="0"/>
            <wp:positionH relativeFrom="column">
              <wp:posOffset>3176905</wp:posOffset>
            </wp:positionH>
            <wp:positionV relativeFrom="paragraph">
              <wp:posOffset>3810</wp:posOffset>
            </wp:positionV>
            <wp:extent cx="1870710" cy="3292475"/>
            <wp:effectExtent l="0" t="0" r="15240" b="3175"/>
            <wp:wrapSquare wrapText="bothSides"/>
            <wp:docPr id="17" name="图片 3" descr="TIM截图2018061003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TIM截图201806100315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792733696" behindDoc="0" locked="0" layoutInCell="1" allowOverlap="1">
            <wp:simplePos x="0" y="0"/>
            <wp:positionH relativeFrom="column">
              <wp:posOffset>349885</wp:posOffset>
            </wp:positionH>
            <wp:positionV relativeFrom="paragraph">
              <wp:posOffset>52070</wp:posOffset>
            </wp:positionV>
            <wp:extent cx="1800225" cy="3209290"/>
            <wp:effectExtent l="0" t="0" r="9525" b="10160"/>
            <wp:wrapSquare wrapText="bothSides"/>
            <wp:docPr id="18" name="图片 4" descr="TIM截图2018061003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TIM截图2018061003155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02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2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/>
          <w:lang w:val="en-US" w:eastAsia="zh-CN"/>
        </w:rPr>
        <w:t xml:space="preserve">           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 xml:space="preserve">      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anchor distT="0" distB="0" distL="114300" distR="114300" simplePos="0" relativeHeight="792735744" behindDoc="0" locked="0" layoutInCell="1" allowOverlap="1">
            <wp:simplePos x="0" y="0"/>
            <wp:positionH relativeFrom="column">
              <wp:posOffset>3279140</wp:posOffset>
            </wp:positionH>
            <wp:positionV relativeFrom="paragraph">
              <wp:posOffset>96520</wp:posOffset>
            </wp:positionV>
            <wp:extent cx="1720850" cy="3084830"/>
            <wp:effectExtent l="0" t="0" r="12700" b="1270"/>
            <wp:wrapSquare wrapText="bothSides"/>
            <wp:docPr id="19" name="图片 2" descr="TIM截图2018061003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TIM截图201806100317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268434432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100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101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2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3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268434432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jn7x/r0AAADc&#10;AAAADwAAAGRycy9kb3ducmV2LnhtbEVP32vCMBB+F/wfwg32pkllG9IZfRgKMkGxbrC9Hc2tLW0u&#10;Jcm0/veLMPDtPr6ft1gNthNn8qFxrCGbKhDEpTMNVxo+TpvJHESIyAY7x6ThSgFWy/FogblxFz7S&#10;uYiVSCEcctRQx9jnUoayJoth6nrixP04bzEm6CtpPF5SuO3kTKkXabHh1FBjT281lW3xazUc5fr5&#10;+2nu2v31sB0+32n31RZe68eHTL2CiDTEu/jfvTVpvsrg9ky6QC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fvH+vQAA&#10;ANw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Q0rtfbwAAADc&#10;AAAADwAAAGRycy9kb3ducmV2LnhtbEWPzYoCMRCE74LvEFrwpskoyDoaRQTFg5d1Fa/tpJ0ZTDrD&#10;JP69vVlY2Fs3VV919Xz5clY8qA21Zw3ZUIEgLrypudRw/NkMvkCEiGzQeiYNbwqwXHQ7c8yNf/I3&#10;PQ6xFCmEQ44aqhibXMpQVOQwDH1DnLSrbx3GtLalNC0+U7izcqTURDqsOV2osKF1RcXtcHepxvSi&#10;TmdP0k62Ntu/V+N6fzxr3e9lagYi0iv+m//onUmcGsHvM2kCuf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NK7X28AAAA&#10;3AAAAA8AAAAAAAAAAQAgAAAAIgAAAGRycy9kb3ducmV2LnhtbFBLAQIUABQAAAAIAIdO4kAzLwWe&#10;OwAAADkAAAAQAAAAAAAAAAEAIAAAAAsBAABkcnMvc2hhcGV4bWwueG1sUEsFBgAAAAAGAAYAWwEA&#10;ALUD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1qxmOrwAAADc&#10;AAAADwAAAGRycy9kb3ducmV2LnhtbEVPTWvCQBC9C/6HZYTemt1YaCW6isQKLaUHo+h1yI5JMDsb&#10;sltN++u7hYK3ebzPWawG24or9b5xrCFNFAji0pmGKw2H/fZxBsIHZIOtY9LwTR5Wy/FogZlxN97R&#10;tQiViCHsM9RQh9BlUvqyJos+cR1x5M6utxgi7CtperzFcNvKqVLP0mLDsaHGjvKaykvxZTUU6+GH&#10;P/jl85SuN/Sab+Uxf5daP0xSNQcRaAh38b/7zcT56gn+nokXy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asZjq8AAAA&#10;3AAAAA8AAAAAAAAAAQAgAAAAIgAAAGRycy9kb3ducmV2LnhtbFBLAQIUABQAAAAIAIdO4kAzLwWe&#10;OwAAADkAAAAQAAAAAAAAAAEAIAAAAAsBAABkcnMvc2hhcGV4bWwueG1sUEsFBgAAAAAGAAYAWwEA&#10;ALUDAAAAAA=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“树一树”设计方案-我的好友</w:t>
      </w:r>
    </w:p>
    <w:p>
      <w:pPr>
        <w:ind w:firstLine="42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eastAsiaTheme="minorEastAsia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可添加别人为自己的好友；只有自己的好友可查看房屋精灵样式，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可查看排行榜，排行榜中显示叶子币总数前20名用户，可添加好友；</w:t>
      </w:r>
    </w:p>
    <w:p>
      <w:pPr>
        <w:ind w:firstLine="480" w:firstLineChars="200"/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4"/>
          <w:szCs w:val="24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还有社区页面会显示新上线的房屋样式以及好友的打卡分享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285211648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104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105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6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285211648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8UX3/bwAAADc&#10;AAAADwAAAGRycy9kb3ducmV2LnhtbEVPTWsCMRC9C/0PYQreNFFqka3RQ1GQChZXC+1t2Ex3l91M&#10;liTq+u9NoeBtHu9zFqvetuJCPtSONUzGCgRx4UzNpYbTcTOagwgR2WDrmDTcKMBq+TRYYGbclQ90&#10;yWMpUgiHDDVUMXaZlKGoyGIYu444cb/OW4wJ+lIaj9cUbls5VepVWqw5NVTY0XtFRZOfrYaDXM9+&#10;Xuau2d8+t/3XB+2+m9xrPXyeqDcQkfr4EP+7tybNVzP4eyZdIJ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FF9/28AAAA&#10;3AAAAA8AAAAAAAAAAQAgAAAAIgAAAGRycy9kb3ducmV2LnhtbFBLAQIUABQAAAAIAIdO4kAzLwWe&#10;OwAAADkAAAAQAAAAAAAAAAEAIAAAAAsBAABkcnMvc2hhcGV4bWwueG1sUEsFBgAAAAAGAAYAWwEA&#10;ALUD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PHHrfrwAAADc&#10;AAAADwAAAGRycy9kb3ducmV2LnhtbEWPS4sCMRCE78L+h9AL3jQZhUFnjbIsKB68+MJr76SdGUw6&#10;wyS+/r0RFvbWTdVXXT1bPJwVN+pC41lDNlQgiEtvGq40HPbLwQREiMgGrWfS8KQAi/lHb4aF8Xfe&#10;0m0XK5FCOBSooY6xLaQMZU0Ow9C3xEk7+85hTGtXSdPhPYU7K0dK5dJhw+lCjS391FRedleXakx/&#10;1fHkSdp8ZbPN83vcbA4nrfufmfoCEekR/81/9NokTuXwfiZNIO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xx6368AAAA&#10;3AAAAA8AAAAAAAAAAQAgAAAAIgAAAGRycy9kb3ducmV2LnhtbFBLAQIUABQAAAAIAIdO4kAzLwWe&#10;OwAAADkAAAAQAAAAAAAAAAEAIAAAAAsBAABkcnMvc2hhcGV4bWwueG1sUEsFBgAAAAAGAAYAWwEA&#10;ALUDAAAAAA=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qZdgObsAAADc&#10;AAAADwAAAGRycy9kb3ducmV2LnhtbEVPTWvCQBC9F/wPyxS81d140BJdRaJCRXpoFHsdstMkNDsb&#10;sluN/vquIHibx/uc+bK3jThT52vHGpKRAkFcOFNzqeF42L69g/AB2WDjmDRcycNyMXiZY2rchb/o&#10;nIdSxBD2KWqoQmhTKX1RkUU/ci1x5H5cZzFE2JXSdHiJ4baRY6Um0mLNsaHClrKKit/8z2rIV/2N&#10;9zz9/E5Wa9pkW3nKdlLr4WuiZiAC9eEpfrg/TJyvpnB/Jl4gF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ZdgObsAAADc&#10;AAAADwAAAAAAAAABACAAAAAiAAAAZHJzL2Rvd25yZXYueG1sUEsBAhQAFAAAAAgAh07iQDMvBZ47&#10;AAAAOQAAABAAAAAAAAAAAQAgAAAACgEAAGRycy9zaGFwZXhtbC54bWxQSwUGAAAAAAYABgBbAQAA&#10;tA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“树一树”小程序前景——习惯</w:t>
      </w: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</w:p>
    <w:p>
      <w:pPr>
        <w:ind w:firstLine="420" w:firstLineChars="2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好习惯，益终身。好的习惯，对于每一个人都有非常重要的意义。行为心理学研究表明，21 天以上的重复会形成习惯；90 天的重复则会形成稳定的习惯。在学习、生活、工作中，你是否也有过培养好习惯的念头，却没有很好的坚持下来呢？我们的小程序将帮助你养成好习惯，给你带来些「小」的改变。</w:t>
      </w:r>
    </w:p>
    <w:p>
      <w:pPr>
        <w:ind w:firstLine="420" w:firstLineChars="200"/>
        <w:rPr>
          <w:rFonts w:hint="eastAsia" w:ascii="微软雅黑" w:hAnsi="微软雅黑" w:eastAsia="微软雅黑" w:cs="微软雅黑"/>
          <w:color w:val="D5671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1"/>
          <w:szCs w:val="21"/>
          <w:lang w:val="en-US" w:eastAsia="zh-CN"/>
        </w:rPr>
        <w:t>众所周知，习惯的养成是一个长期的过程，在实现过程中，会遇到各种阻碍，</w:t>
      </w:r>
    </w:p>
    <w:p>
      <w:pPr>
        <w:ind w:firstLine="420" w:firstLineChars="200"/>
        <w:rPr>
          <w:rFonts w:hint="eastAsia" w:ascii="微软雅黑" w:hAnsi="微软雅黑" w:eastAsia="微软雅黑" w:cs="微软雅黑"/>
          <w:color w:val="D5671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1"/>
          <w:szCs w:val="21"/>
          <w:lang w:val="en-US" w:eastAsia="zh-CN"/>
        </w:rPr>
        <w:t>许多用户选择APP工具培养习惯也是寄希望于工具来克服自身的惰性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936615" cy="3058160"/>
            <wp:effectExtent l="0" t="0" r="6985" b="8890"/>
            <wp:docPr id="251" name="图像" descr="图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像" descr="图像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8160"/>
                    </a:xfrm>
                    <a:prstGeom prst="rect">
                      <a:avLst/>
                    </a:prstGeom>
                    <a:ln w="12700">
                      <a:miter lim="4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318766080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108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109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10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11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318766080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cAj9+L0AAADc&#10;AAAADwAAAGRycy9kb3ducmV2LnhtbEVPTWsCMRC9C/0PYYTeNLFosVujh1JBFFpcW2hvw2bcXXYz&#10;WZJU139vCoK3ebzPWax624oT+VA71jAZKxDEhTM1lxq+DuvRHESIyAZbx6ThQgFWy4fBAjPjzryn&#10;Ux5LkUI4ZKihirHLpAxFRRbD2HXEiTs6bzEm6EtpPJ5TuG3lk1LP0mLNqaHCjt4qKpr8z2rYy/fZ&#10;73Tumo/L56b/3tLup8m91o/DiXoFEamPd/HNvTFpvnqB/2fSBXJ5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CP34vQAA&#10;ANw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WQ1ATL0AAADc&#10;AAAADwAAAGRycy9kb3ducmV2LnhtbEWPT2sCMRDF7wW/Qxiht5qsBalboxRB8eBFq3gdN9Pdpclk&#10;2cR/3945FHqbx7zfmzezxT14daU+tZEtFCMDiriKruXawuF79fYBKmVkhz4yWXhQgsV88DLD0sUb&#10;7+i6z7WSEE4lWmhy7kqtU9VQwDSKHbHsfmIfMIvsa+16vEl48HpszEQHbFkuNNjRsqHqd38JUmN6&#10;NsdTJO0na19sH1/v7fZwsvZ1WJhPUJnu+d/8R2+ccIXUl2dkAj1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DUBMvQAA&#10;ANw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zOvLC7sAAADc&#10;AAAADwAAAGRycy9kb3ducmV2LnhtbEVPTWvCQBC9C/0PyxR608320Ep0FYkKLcWDqeh1yI5JMDsb&#10;sluN/npXEHqbx/uc6by3jThT52vHGtQoAUFcOFNzqWH3ux6OQfiAbLBxTBqu5GE+exlMMTXuwls6&#10;56EUMYR9ihqqENpUSl9UZNGPXEscuaPrLIYIu1KaDi8x3DbyPUk+pMWaY0OFLWUVFaf8z2rIF/2N&#10;f/hzc1CLJa2ytdxn31Lrt1eVTEAE6sO/+On+MnG+UvB4Jl4gZ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OvLC7sAAADc&#10;AAAADwAAAAAAAAABACAAAAAiAAAAZHJzL2Rvd25yZXYueG1sUEsBAhQAFAAAAAgAh07iQDMvBZ47&#10;AAAAOQAAABAAAAAAAAAAAQAgAAAACgEAAGRycy9zaGFwZXhtbC54bWxQSwUGAAAAAAYABgBbAQAA&#10;tA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“树一树”小程序前景——激励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内部激励-成就感</w:t>
      </w:r>
    </w:p>
    <w:p>
      <w:pPr>
        <w:ind w:firstLine="420" w:firstLineChars="2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eastAsiaTheme="minorEastAsia"/>
          <w:lang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D56712"/>
          <w:sz w:val="21"/>
          <w:szCs w:val="21"/>
          <w:lang w:val="en-US" w:eastAsia="zh-CN"/>
        </w:rPr>
        <w:t>反馈机制</w:t>
      </w: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，由于习惯的培养的长期性，且只有习惯养成后才能看到成果，所以许多人半途而废，通过进度条、签到次数、运动步数记录等反馈机制，用户在使用APP的过程中，每天都能看到自己的进步，将抽象的过程形象的展示，无形中激励着用户坚持下去</w:t>
      </w:r>
    </w:p>
    <w:p>
      <w:pPr>
        <w:ind w:firstLine="42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D56712"/>
          <w:sz w:val="21"/>
          <w:szCs w:val="21"/>
          <w:lang w:val="en-US" w:eastAsia="zh-CN"/>
        </w:rPr>
        <w:t>分享机制</w:t>
      </w: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，在完成每天的任务后，都会自动弹出分享页面，用户可以分享到内部社区、外部社交软件，从而获得成就感</w:t>
      </w:r>
    </w:p>
    <w:p>
      <w:pPr>
        <w:ind w:firstLine="42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D56712"/>
          <w:sz w:val="21"/>
          <w:szCs w:val="21"/>
          <w:lang w:val="en-US" w:eastAsia="zh-CN"/>
        </w:rPr>
        <w:t>社交机制</w:t>
      </w: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，在社区中，认识志同道合的朋友，相互鼓励，并且可以成立小组，相互监督、相互鼓励一起坚持</w:t>
      </w:r>
    </w:p>
    <w:p>
      <w:pPr>
        <w:ind w:firstLine="42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D56712"/>
          <w:sz w:val="24"/>
          <w:szCs w:val="24"/>
          <w:lang w:val="en-US" w:eastAsia="zh-CN"/>
        </w:rPr>
        <w:t>外部激励-物质</w:t>
      </w:r>
    </w:p>
    <w:p>
      <w:pP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eastAsiaTheme="minorEastAsia"/>
          <w:lang w:eastAsia="zh-CN"/>
        </w:rPr>
        <w:t xml:space="preserve">    </w:t>
      </w:r>
      <w:r>
        <w:rPr>
          <w:rFonts w:hint="eastAsia" w:ascii="微软雅黑" w:hAnsi="微软雅黑" w:eastAsia="微软雅黑" w:cs="微软雅黑"/>
          <w:color w:val="D56712"/>
          <w:sz w:val="21"/>
          <w:szCs w:val="21"/>
          <w:lang w:val="en-US" w:eastAsia="zh-CN"/>
        </w:rPr>
        <w:t>奖励机制</w:t>
      </w: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，用户每完成一项，即可获得叶子币；</w:t>
      </w:r>
    </w:p>
    <w:p>
      <w:pP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好友推送，推送他人获得的房屋样式和精灵守护，激励用户继续完成任务，完成任务可去实体店兑换商品；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</w:t>
      </w:r>
      <w:r>
        <w:rPr>
          <w:rFonts w:hint="eastAsia" w:ascii="微软雅黑" w:hAnsi="微软雅黑" w:eastAsia="微软雅黑" w:cs="微软雅黑"/>
          <w:color w:val="D56712"/>
          <w:sz w:val="21"/>
          <w:szCs w:val="21"/>
          <w:lang w:val="en-US" w:eastAsia="zh-CN"/>
        </w:rPr>
        <w:t>排行榜奖励</w:t>
      </w: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，在完成相应的计划，或者其他活动后，给予用户一定的奖励；可去实体商店兑换商品！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mc:AlternateContent>
          <mc:Choice Requires="wpg">
            <w:drawing>
              <wp:anchor distT="0" distB="0" distL="114300" distR="114300" simplePos="0" relativeHeight="385874944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112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113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14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15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385874944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lDlcz70AAADc&#10;AAAADwAAAGRycy9kb3ducmV2LnhtbEVPTWvCQBC9F/wPywje6ia1FYmuHsSCtNBiVNDbkB2TkOxs&#10;2N1q/PfdQsHbPN7nLFa9acWVnK8tK0jHCQjiwuqaSwWH/fvzDIQPyBpby6TgTh5Wy8HTAjNtb7yj&#10;ax5KEUPYZ6igCqHLpPRFRQb92HbEkbtYZzBE6EqpHd5iuGnlS5JMpcGaY0OFHa0rKpr8xyjYyc3b&#10;+XVmm6/797Y/ftDnqcmdUqNhmsxBBOrDQ/zv3uo4P53A3zPxAr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OVzPvQAA&#10;ANw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JjZGT74AAADc&#10;AAAADwAAAGRycy9kb3ducmV2LnhtbEWPS2vDMBCE74H+B7GF3BLJaQmtEyWUQEsOueRRct1aG9tU&#10;WhlL9ePfV4FCb7vMfLOz6+3grOioDbVnDdlcgSAuvKm51HA5v89eQISIbNB6Jg0jBdhuHiZrzI3v&#10;+UjdKZYihXDIUUMVY5NLGYqKHIa5b4iTdvOtw5jWtpSmxT6FOysXSi2lw5rThQob2lVUfJ9+XKrx&#10;+qU+r56kXX7Y7DC+PdWHy1Xr6WOmViAiDfHf/EfvTeKyZ7g/kyaQm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jZGT74A&#10;AADc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s9DNCLwAAADc&#10;AAAADwAAAGRycy9kb3ducmV2LnhtbEVPTWvCQBC9C/0PyxR6M5sIrRJdQ4gVWooHo+h1yE6T0Oxs&#10;yG417a/vFgRv83ifs8pG04kLDa61rCCJYhDEldUt1wqOh+10AcJ5ZI2dZVLwQw6y9cNkham2V97T&#10;pfS1CCHsUlTQeN+nUrqqIYMusj1x4D7tYNAHONRSD3gN4aaTszh+kQZbDg0N9lQ0VH2V30ZBmY+/&#10;/MHz3TnJN/RabOWpeJdKPT0m8RKEp9HfxTf3mw7zk2f4fyZcIN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PQzQi8AAAA&#10;3AAAAA8AAAAAAAAAAQAgAAAAIgAAAGRycy9kb3ducmV2LnhtbFBLAQIUABQAAAAIAIdO4kAzLwWe&#10;OwAAADkAAAAQAAAAAAAAAAEAIAAAAAsBAABkcnMvc2hhcGV4bWwueG1sUEsFBgAAAAAGAAYAWwEA&#10;ALUDAAAAAA=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“树一树”小程序前景——场景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ind w:left="840" w:hanging="840" w:hangingChars="4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场景1：小明为了减肥连续晚上跑了21天的步，21天后，小明养成了跑步的好习惯，这时小明想卸载软件，但是觉得小程序可以记步，还可以看到自己跑步的数据，于是保留了小程序并继续使用</w:t>
      </w:r>
    </w:p>
    <w:p>
      <w:pP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840" w:hanging="840" w:hangingChars="4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场景2：小丽想要养成每天背单词的习惯，于是加入了树一树计划，在计划里她认识了许多朋友，外地的本地的都有，在21天后，虽然小丽养成了习惯，但仍然继续在树一树里与朋友分享。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326380" cy="2995930"/>
            <wp:effectExtent l="0" t="0" r="7620" b="13970"/>
            <wp:docPr id="5" name="图片 5" descr="树一树小程序综合(1)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树一树小程序综合(1)_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 w:eastAsiaTheme="minorEastAsia"/>
          <w:lang w:eastAsia="zh-CN"/>
        </w:rPr>
      </w:pPr>
      <w:r>
        <mc:AlternateContent>
          <mc:Choice Requires="wpg">
            <w:drawing>
              <wp:anchor distT="0" distB="0" distL="114300" distR="114300" simplePos="0" relativeHeight="520092672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116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117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18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19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520092672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6wJazL0AAADc&#10;AAAADwAAAGRycy9kb3ducmV2LnhtbEVPTWvCQBC9F/wPywje6ibFVomuHsSCtNBiVNDbkB2TkOxs&#10;2N1q/PfdQsHbPN7nLFa9acWVnK8tK0jHCQjiwuqaSwWH/fvzDIQPyBpby6TgTh5Wy8HTAjNtb7yj&#10;ax5KEUPYZ6igCqHLpPRFRQb92HbEkbtYZzBE6EqpHd5iuGnlS5K8SYM1x4YKO1pXVDT5j1Gwk5vX&#10;82Rmm6/797Y/ftDnqcmdUqNhmsxBBOrDQ/zv3uo4P53C3zPxAr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AlrMvQAA&#10;ANw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p3tMSr0AAADc&#10;AAAADwAAAGRycy9kb3ducmV2LnhtbEWPT2sCMRDF7wW/Qxiht5qsBalboxRB8eBFq3gdN9Pdpclk&#10;2cR/3945FHqbx7zfmzezxT14daU+tZEtFCMDiriKruXawuF79fYBKmVkhz4yWXhQgsV88DLD0sUb&#10;7+i6z7WSEE4lWmhy7kqtU9VQwDSKHbHsfmIfMIvsa+16vEl48HpszEQHbFkuNNjRsqHqd38JUmN6&#10;NsdTJO0na19sH1/v7fZwsvZ1WJhPUJnu+d/8R2+ccIW0lWdkAj1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e0xKvQAA&#10;ANw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Mp3HDb0AAADc&#10;AAAADwAAAGRycy9kb3ducmV2LnhtbEVPTWvCQBC9C/0PyxR6M5t4aDW6hhArtBQPRtHrkJ0modnZ&#10;kN1q2l/fLQje5vE+Z5WNphMXGlxrWUESxSCIK6tbrhUcD9vpHITzyBo7y6Tghxxk64fJClNtr7yn&#10;S+lrEULYpaig8b5PpXRVQwZdZHviwH3awaAPcKilHvAawk0nZ3H8LA22HBoa7KloqPoqv42CMh9/&#10;+YNfduck39BrsZWn4l0q9fSYxEsQnkZ/F9/cbzrMTxbw/0y4QK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nccNvQAA&#10;ANwAAAAPAAAAAAAAAAEAIAAAACIAAABkcnMvZG93bnJldi54bWxQSwECFAAUAAAACACHTuJAMy8F&#10;njsAAAA5AAAAEAAAAAAAAAABACAAAAAMAQAAZHJzL3NoYXBleG1sLnhtbFBLBQYAAAAABgAGAFsB&#10;AAC2AwAAAAA=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“树一树”小程序技术汇报——前端部分</w:t>
      </w:r>
    </w:p>
    <w:p>
      <w:pPr>
        <w:ind w:left="840" w:hanging="840" w:hangingChars="4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1.技术说明</w:t>
      </w:r>
    </w:p>
    <w:p>
      <w:pPr>
        <w:ind w:left="840" w:leftChars="200" w:hanging="420" w:hangingChars="2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原型设计：使用axure完成了全局样式，功能设计</w:t>
      </w:r>
    </w:p>
    <w:p>
      <w:pPr>
        <w:ind w:left="840" w:hanging="840" w:hangingChars="4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2.使用语言</w:t>
      </w:r>
    </w:p>
    <w:p>
      <w:pPr>
        <w:ind w:left="840" w:leftChars="200" w:hanging="420" w:hangingChars="2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前端静态界面使用wxml标签,wxss层叠样式表</w:t>
      </w:r>
    </w:p>
    <w:p>
      <w:pPr>
        <w:ind w:left="840" w:leftChars="200" w:hanging="420" w:hangingChars="2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前端动态交互使用JavaScript语言</w:t>
      </w:r>
    </w:p>
    <w:p>
      <w:pPr>
        <w:ind w:left="840" w:leftChars="200" w:hanging="420" w:hangingChars="2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后端整体使用PHP的 Codelgniter框架IDE</w:t>
      </w:r>
    </w:p>
    <w:p>
      <w:pPr>
        <w:ind w:left="840" w:hanging="840" w:hangingChars="4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   PhpStorm：轻量级的IDE</w:t>
      </w:r>
    </w:p>
    <w:p>
      <w:pPr>
        <w:ind w:left="840" w:hanging="840" w:hangingChars="4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3.团队合作：使用了webstrom以及git,共享代码</w:t>
      </w:r>
    </w:p>
    <w:p>
      <w:pPr>
        <w:ind w:left="840" w:hanging="840" w:hangingChars="4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4.使用工具 :微信web开发者工具</w:t>
      </w:r>
    </w:p>
    <w:p>
      <w:pPr>
        <w:ind w:firstLine="630" w:firstLineChars="3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GIT：同时使用Github作为代码托管平台</w:t>
      </w:r>
    </w:p>
    <w:p>
      <w:pPr>
        <w:ind w:left="840" w:hanging="840" w:hangingChars="4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项目结构：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1.全局样式：定义在app.json中，使用tabbar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2.框架：使用了列表渲染，数据绑定，条件渲染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3.组件：使用了view,image,button等多个组件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4.事件：调用了模态弹窗，点击事件，跳转等多个事件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根目录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home-homl: 主页面，首页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|-home- dcjl： 单词积累页面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home-zswd：知识问答页面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home-xqgs：心情果实，幸运中奖页面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home-ydbs：运动步数兑换页面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|-home-zqqd：早起签到页面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shop-shophouse ： 房屋商城页面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shop-shopjingling： 精灵商城页面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mine-mine：       用户登录页面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mine-myhouse：    用户已经购买房屋页面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mine=mypet ：       用户购买的精灵页面目录，与精灵互动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help：        整体小程序的说明介绍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friend ：        我的好友页面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situation  ：  用户的习惯养成情况记录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具体代码的说明在源代码中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需要的话请自行查阅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代码测试：</w:t>
      </w:r>
    </w:p>
    <w:p>
      <w:pPr>
        <w:ind w:left="84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连接了腾讯云管理中心</w:t>
      </w:r>
    </w:p>
    <w:p>
      <w:r>
        <w:drawing>
          <wp:inline distT="0" distB="0" distL="114300" distR="114300">
            <wp:extent cx="6085840" cy="2690495"/>
            <wp:effectExtent l="0" t="0" r="10160" b="14605"/>
            <wp:docPr id="20" name="图片 1" descr="工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工具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spacing w:line="360" w:lineRule="auto"/>
        <w:rPr>
          <w:rFonts w:hint="eastAsia" w:eastAsiaTheme="minorEastAsia"/>
          <w:lang w:eastAsia="zh-CN"/>
        </w:rPr>
      </w:pPr>
      <w:r>
        <mc:AlternateContent>
          <mc:Choice Requires="wpg">
            <w:drawing>
              <wp:anchor distT="0" distB="0" distL="114300" distR="114300" simplePos="0" relativeHeight="788528128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-12700</wp:posOffset>
                </wp:positionV>
                <wp:extent cx="289560" cy="374650"/>
                <wp:effectExtent l="0" t="0" r="15240" b="6350"/>
                <wp:wrapNone/>
                <wp:docPr id="120" name="成组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374650"/>
                          <a:chOff x="-38100" y="0"/>
                          <a:chExt cx="708682" cy="1269671"/>
                        </a:xfrm>
                      </wpg:grpSpPr>
                      <wps:wsp>
                        <wps:cNvPr id="121" name="形状"/>
                        <wps:cNvSpPr/>
                        <wps:spPr>
                          <a:xfrm>
                            <a:off x="1926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22" name="形状"/>
                        <wps:cNvSpPr/>
                        <wps:spPr>
                          <a:xfrm>
                            <a:off x="141889" y="0"/>
                            <a:ext cx="477894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813" y="0"/>
                                </a:moveTo>
                                <a:lnTo>
                                  <a:pt x="21600" y="0"/>
                                </a:lnTo>
                                <a:lnTo>
                                  <a:pt x="6787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4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23" name="形状"/>
                        <wps:cNvSpPr/>
                        <wps:spPr>
                          <a:xfrm>
                            <a:off x="-38100" y="0"/>
                            <a:ext cx="566793" cy="12696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49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911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1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成组" o:spid="_x0000_s1026" o:spt="203" style="position:absolute;left:0pt;margin-left:-9.75pt;margin-top:-1pt;height:29.5pt;width:22.8pt;z-index:788528128;mso-width-relative:page;mso-height-relative:page;" coordorigin="-38100,0" coordsize="708682,1269671" o:gfxdata="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">
                <o:lock v:ext="edit" aspectratio="f"/>
                <v:shape id="形状" o:spid="_x0000_s1026" o:spt="100" style="position:absolute;left:192689;top:0;height:1269672;width:477894;v-text-anchor:middle;" fillcolor="#FFE699 [1303]" filled="t" stroked="f" coordsize="21600,21600" o:gfxdata="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y62evQAA&#10;ANwAAAAPAAAAAAAAAAEAIAAAACIAAABkcnMvZG93bnJldi54bWxQSwECFAAUAAAACACHTuJAMy8F&#10;njsAAAA5AAAAEAAAAAAAAAABACAAAAAMAQAAZHJzL3NoYXBleG1sLnhtbFBLBQYAAAAABgAGAFsB&#10;AAC2AwAAAAA=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141889;top:0;height:1269672;width:477894;v-text-anchor:middle;" fillcolor="#00B050" filled="t" stroked="f" coordsize="21600,21600" o:gfxdata="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P+xHb4A&#10;AADcAAAADwAAAAAAAAABACAAAAAiAAAAZHJzL2Rvd25yZXYueG1sUEsBAhQAFAAAAAgAh07iQDMv&#10;BZ47AAAAOQAAABAAAAAAAAAAAQAgAAAADQEAAGRycy9zaGFwZXhtbC54bWxQSwUGAAAAAAYABgBb&#10;AQAAtwMAAAAA&#10;" path="m14813,0l21600,0,6787,21600,0,21600,14813,0xe">
                  <v:path o:connectlocs="238947,634836;238947,634836;238947,634836;238947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  <v:shape id="形状" o:spid="_x0000_s1026" o:spt="100" style="position:absolute;left:-38100;top:0;height:1269672;width:566793;v-text-anchor:middle;" fillcolor="#92D050" filled="t" stroked="f" coordsize="21600,21600" o:gfxdata="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Rk6WrsAAADc&#10;AAAADwAAAAAAAAABACAAAAAiAAAAZHJzL2Rvd25yZXYueG1sUEsBAhQAFAAAAAgAh07iQDMvBZ47&#10;AAAAOQAAABAAAAAAAAAAAQAgAAAACgEAAGRycy9zaGFwZXhtbC54bWxQSwUGAAAAAAYABgBbAQAA&#10;tAMAAAAA&#10;" path="m12490,0l21600,0,9110,21600,0,21600,12490,0xe">
                  <v:path o:connectlocs="283396,634836;283396,634836;283396,634836;283396,63483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3.59992125984252pt,3.59992125984252pt,3.59992125984252pt,3.59992125984252pt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“树一树”小程序技术汇报——后端部分</w:t>
      </w:r>
    </w:p>
    <w:p>
      <w:pPr>
        <w:ind w:left="840" w:leftChars="200" w:hanging="420" w:hangingChars="200"/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技术说明：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使用框架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 整体使用PHP的 Codelgniter框架IDE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 PhpStorm：轻量级的IDE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数据库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 MySQL，同时使用了可视化数据库管理工具Navicat对数据库进行管理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 最终将sql文件导出，再导入phpmyadmin中。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版本控制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 GIT：同时使用Github作为代码托管平台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项目结构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 整体采用了PHP的 Codelgniter框架，基于MVC模型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1.Models:模型，用来摆放实体类，工具类，数据库访问类等，属于后台的数据支持与类型支持。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2.Controls:控制器，控制内部数据和外部界面的协调，在.Models和Views中间做调节作用了。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3.Views:视图，也就是界面，反馈给用户操作的界面了。（本项目中并未使用，前端部分开发均在client文件夹中）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本地调试环境搭建：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XAMPP+PhpStrom</w:t>
      </w: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780" w:leftChars="200" w:hanging="360" w:hangingChars="2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ind w:left="780" w:leftChars="200" w:hanging="360" w:hangingChars="200"/>
        <w:rPr>
          <w:rFonts w:hint="eastAsia" w:eastAsiaTheme="minorEastAsia"/>
          <w:lang w:eastAsia="zh-CN"/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XAMPP中集成了Apache和MYSQL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根目录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application ：应用文件夹，主要是存放控制器、模型和视图等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cache：第一次安装时为空，如果你打开缓存设置，这个目录存放缓存数据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config ：存放配置文件，包含网站的基本配置信息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controllers：存放你项目的控制器目录；其中index.php文件是一个单一入口文件，即所有的请求都是指向的这么一个文件，由它负责接收并处理URL中的控制器和方法。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                换句话说, 它调用一个 '控制器', 然后返回一个'视图'。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core：    该目录可以扩展系统的核心文件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errors：包含出错信息页，你不必修改这个目录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hooks ： 首次安装时为空，用来存放你创建的钩子。钩子是 用来装载其它文件的控制方法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helpers        辅助函数，你可以对系统的辅助函数进行扩展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language       存放你本国语言的文件目录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libraries      类库，你可以创建自己的类库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logs           如果你设置打开了系统的错误日志，日志文件就默认保存在这个目录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models         存放你项目的模型目录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views          存放视图的模板目录（本项目中未使用到）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|- system ：            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core            存放系统核心文件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database        CI框架的数据库类的类库文件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fonts           没有在用户手册中介绍，存放水印图像使用的字体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helpers         辅助函数，你可以对系统的辅助函数进行扩展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language        存放英语的文件目录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|- libraries       存放一些类库的目录，比如SESSION类、分页类、图像类等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 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具体代码的说明在源代码中</w:t>
      </w:r>
    </w:p>
    <w:p>
      <w:pPr>
        <w:ind w:left="1140" w:leftChars="200" w:hanging="720" w:hangingChars="400"/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需要的话请自行查阅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w:drawing>
          <wp:anchor distT="0" distB="0" distL="114300" distR="114300" simplePos="0" relativeHeight="1874907136" behindDoc="0" locked="0" layoutInCell="1" allowOverlap="1">
            <wp:simplePos x="0" y="0"/>
            <wp:positionH relativeFrom="column">
              <wp:posOffset>-667385</wp:posOffset>
            </wp:positionH>
            <wp:positionV relativeFrom="paragraph">
              <wp:posOffset>6635115</wp:posOffset>
            </wp:positionV>
            <wp:extent cx="6786880" cy="1121410"/>
            <wp:effectExtent l="0" t="0" r="13970" b="1270"/>
            <wp:wrapNone/>
            <wp:docPr id="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56" b="14844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678688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1333823488" behindDoc="1" locked="0" layoutInCell="1" allowOverlap="1">
            <wp:simplePos x="0" y="0"/>
            <wp:positionH relativeFrom="column">
              <wp:posOffset>-603250</wp:posOffset>
            </wp:positionH>
            <wp:positionV relativeFrom="paragraph">
              <wp:posOffset>195580</wp:posOffset>
            </wp:positionV>
            <wp:extent cx="6638290" cy="7105650"/>
            <wp:effectExtent l="0" t="0" r="10160" b="0"/>
            <wp:wrapNone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957068288" behindDoc="0" locked="0" layoutInCell="1" allowOverlap="1">
                <wp:simplePos x="0" y="0"/>
                <wp:positionH relativeFrom="column">
                  <wp:posOffset>-580390</wp:posOffset>
                </wp:positionH>
                <wp:positionV relativeFrom="paragraph">
                  <wp:posOffset>269875</wp:posOffset>
                </wp:positionV>
                <wp:extent cx="6356985" cy="5184775"/>
                <wp:effectExtent l="0" t="0" r="0" b="0"/>
                <wp:wrapNone/>
                <wp:docPr id="45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7112" cy="5184775"/>
                          <a:chOff x="15947" y="5452"/>
                          <a:chExt cx="22194" cy="953"/>
                        </a:xfrm>
                      </wpg:grpSpPr>
                      <wps:wsp>
                        <wps:cNvPr id="46" name="矩形 13"/>
                        <wps:cNvSpPr/>
                        <wps:spPr>
                          <a:xfrm>
                            <a:off x="19091" y="6066"/>
                            <a:ext cx="19050" cy="3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2"/>
                                <w:kinsoku/>
                                <w:spacing w:line="480" w:lineRule="auto"/>
                                <w:ind w:firstLine="560" w:firstLineChars="100"/>
                                <w:jc w:val="both"/>
                                <w:rPr>
                                  <w:rFonts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56"/>
                                  <w:szCs w:val="56"/>
                                </w:rPr>
                                <w:t>树一树</w:t>
                              </w:r>
                              <w:r>
                                <w:rPr>
                                  <w:rFonts w:hint="eastAsia"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40"/>
                                  <w:szCs w:val="40"/>
                                  <w:lang w:eastAsia="zh-CN"/>
                                </w:rPr>
                                <w:t>——</w:t>
                              </w:r>
                              <w:r>
                                <w:rPr>
                                  <w:rFonts w:hint="eastAsia"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32"/>
                                  <w:szCs w:val="32"/>
                                  <w:lang w:val="en-US" w:eastAsia="zh-CN"/>
                                </w:rPr>
                                <w:t>将继续努力，永不言弃</w:t>
                              </w:r>
                            </w:p>
                          </w:txbxContent>
                        </wps:txbx>
                        <wps:bodyPr wrap="square" lIns="68571" tIns="34285" rIns="68571" bIns="34285">
                          <a:noAutofit/>
                        </wps:bodyPr>
                      </wps:wsp>
                      <wps:wsp>
                        <wps:cNvPr id="124" name="原创设计师QQ598969553      _6"/>
                        <wps:cNvSpPr>
                          <a:spLocks noChangeArrowheads="1"/>
                        </wps:cNvSpPr>
                        <wps:spPr bwMode="auto">
                          <a:xfrm>
                            <a:off x="19009" y="5656"/>
                            <a:ext cx="17917" cy="4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spacing w:line="300" w:lineRule="auto"/>
                                <w:ind w:firstLineChars="0"/>
                                <w:jc w:val="center"/>
                                <w:textAlignment w:val="top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spacing w:line="300" w:lineRule="auto"/>
                                <w:ind w:firstLineChars="0"/>
                                <w:jc w:val="center"/>
                                <w:textAlignment w:val="top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 w:ascii="微软雅黑" w:eastAsia="微软雅黑" w:hAnsiTheme="minorBidi"/>
                                  <w:b/>
                                  <w:color w:val="00B050"/>
                                  <w:kern w:val="24"/>
                                  <w:sz w:val="144"/>
                                  <w:szCs w:val="144"/>
                                  <w:lang w:val="en-US" w:eastAsia="zh-CN"/>
                                </w:rPr>
                                <w:t>感谢观看！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25" name="文本框 16"/>
                        <wps:cNvSpPr txBox="1"/>
                        <wps:spPr>
                          <a:xfrm>
                            <a:off x="15947" y="5452"/>
                            <a:ext cx="10189" cy="86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ind w:firstLine="320" w:firstLineChars="100"/>
                                <w:jc w:val="left"/>
                                <w:rPr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ascii="Impact" w:hAnsi="Latha" w:eastAsia="微软雅黑"/>
                                  <w:b/>
                                  <w:color w:val="FFFFFF" w:themeColor="background1"/>
                                  <w:kern w:val="24"/>
                                  <w:sz w:val="32"/>
                                  <w:szCs w:val="3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东北林业大学</w:t>
                              </w:r>
                              <w:r>
                                <w:rPr>
                                  <w:rFonts w:hint="eastAsia" w:ascii="Impact" w:hAnsi="Latha" w:eastAsia="微软雅黑"/>
                                  <w:b/>
                                  <w:color w:val="FFFFFF" w:themeColor="background1"/>
                                  <w:kern w:val="24"/>
                                  <w:sz w:val="40"/>
                                  <w:szCs w:val="40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>
                                <w:rPr>
                                  <w:rFonts w:ascii="Impact" w:hAnsi="Latha" w:eastAsia="微软雅黑"/>
                                  <w:b/>
                                  <w:color w:val="FFFFFF" w:themeColor="background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李振婷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" o:spid="_x0000_s1026" o:spt="203" style="position:absolute;left:0pt;margin-left:-45.7pt;margin-top:21.25pt;height:408.25pt;width:500.55pt;z-index:-1337899008;mso-width-relative:page;mso-height-relative:page;" coordorigin="15947,5452" coordsize="22194,953" o:gfxdata="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">
                <o:lock v:ext="edit" aspectratio="f"/>
                <v:rect id="矩形 13" o:spid="_x0000_s1026" o:spt="1" style="position:absolute;left:19091;top:6066;height:339;width:19050;" filled="f" stroked="f" coordsize="21600,21600" o:gfxdata="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k1hT7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o:title=""/>
                  <o:lock v:ext="edit" aspectratio="f"/>
                  <v:textbox inset="1.90475mm,2.6996062992126pt,1.90475mm,2.6996062992126pt">
                    <w:txbxContent>
                      <w:p>
                        <w:pPr>
                          <w:pStyle w:val="2"/>
                          <w:kinsoku/>
                          <w:spacing w:line="480" w:lineRule="auto"/>
                          <w:ind w:firstLine="560" w:firstLineChars="100"/>
                          <w:jc w:val="both"/>
                          <w:rPr>
                            <w:rFonts w:ascii="微软雅黑" w:eastAsia="微软雅黑" w:hAnsiTheme="minorBidi"/>
                            <w:b/>
                            <w:color w:val="00B050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Theme="minorBidi"/>
                            <w:b/>
                            <w:color w:val="00B050"/>
                            <w:kern w:val="24"/>
                            <w:sz w:val="56"/>
                            <w:szCs w:val="56"/>
                          </w:rPr>
                          <w:t>树一树</w:t>
                        </w:r>
                        <w:r>
                          <w:rPr>
                            <w:rFonts w:hint="eastAsia" w:ascii="微软雅黑" w:eastAsia="微软雅黑" w:hAnsiTheme="minorBidi"/>
                            <w:b/>
                            <w:color w:val="00B050"/>
                            <w:kern w:val="24"/>
                            <w:sz w:val="40"/>
                            <w:szCs w:val="40"/>
                            <w:lang w:eastAsia="zh-CN"/>
                          </w:rPr>
                          <w:t>——</w:t>
                        </w:r>
                        <w:r>
                          <w:rPr>
                            <w:rFonts w:hint="eastAsia" w:ascii="微软雅黑" w:eastAsia="微软雅黑" w:hAnsiTheme="minorBidi"/>
                            <w:b/>
                            <w:color w:val="00B050"/>
                            <w:kern w:val="24"/>
                            <w:sz w:val="32"/>
                            <w:szCs w:val="32"/>
                            <w:lang w:val="en-US" w:eastAsia="zh-CN"/>
                          </w:rPr>
                          <w:t>将继续努力，永不言弃</w:t>
                        </w:r>
                      </w:p>
                    </w:txbxContent>
                  </v:textbox>
                </v:rect>
                <v:rect id="原创设计师QQ598969553      _6" o:spid="_x0000_s1026" o:spt="1" style="position:absolute;left:19009;top:5656;height:417;width:17917;" filled="f" stroked="f" coordsize="21600,21600" o:gfxdata="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3rsaS8AAAA&#10;3A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numPr>
                            <w:ilvl w:val="0"/>
                            <w:numId w:val="1"/>
                          </w:numPr>
                          <w:spacing w:line="300" w:lineRule="auto"/>
                          <w:ind w:firstLineChars="0"/>
                          <w:jc w:val="center"/>
                          <w:textAlignment w:val="top"/>
                          <w:rPr>
                            <w:sz w:val="20"/>
                            <w:szCs w:val="20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spacing w:line="300" w:lineRule="auto"/>
                          <w:ind w:firstLineChars="0"/>
                          <w:jc w:val="center"/>
                          <w:textAlignment w:val="top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 w:ascii="微软雅黑" w:eastAsia="微软雅黑" w:hAnsiTheme="minorBidi"/>
                            <w:b/>
                            <w:color w:val="00B050"/>
                            <w:kern w:val="24"/>
                            <w:sz w:val="144"/>
                            <w:szCs w:val="144"/>
                            <w:lang w:val="en-US" w:eastAsia="zh-CN"/>
                          </w:rPr>
                          <w:t>感谢观看！</w:t>
                        </w:r>
                      </w:p>
                    </w:txbxContent>
                  </v:textbox>
                </v:rect>
                <v:shape id="文本框 16" o:spid="_x0000_s1026" o:spt="202" type="#_x0000_t202" style="position:absolute;left:15947;top:5452;height:86;width:10189;" fillcolor="#00B050" filled="t" stroked="f" coordsize="21600,21600" o:gfxdata="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E0YH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0"/>
                          </w:numPr>
                          <w:spacing w:line="240" w:lineRule="auto"/>
                          <w:ind w:firstLine="320" w:firstLineChars="100"/>
                          <w:jc w:val="left"/>
                          <w:rPr>
                            <w:sz w:val="11"/>
                            <w:szCs w:val="11"/>
                          </w:rPr>
                        </w:pPr>
                        <w:r>
                          <w:rPr>
                            <w:rFonts w:ascii="Impact" w:hAnsi="Latha" w:eastAsia="微软雅黑"/>
                            <w:b/>
                            <w:color w:val="FFFFFF" w:themeColor="background1"/>
                            <w:kern w:val="24"/>
                            <w:sz w:val="32"/>
                            <w:szCs w:val="3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东北林业大学</w:t>
                        </w:r>
                        <w:r>
                          <w:rPr>
                            <w:rFonts w:hint="eastAsia" w:ascii="Impact" w:hAnsi="Latha" w:eastAsia="微软雅黑"/>
                            <w:b/>
                            <w:color w:val="FFFFFF" w:themeColor="background1"/>
                            <w:kern w:val="24"/>
                            <w:sz w:val="40"/>
                            <w:szCs w:val="40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 </w:t>
                        </w:r>
                        <w:r>
                          <w:rPr>
                            <w:rFonts w:ascii="Impact" w:hAnsi="Latha" w:eastAsia="微软雅黑"/>
                            <w:b/>
                            <w:color w:val="FFFFFF" w:themeColor="background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李振婷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drawing>
          <wp:anchor distT="0" distB="0" distL="114300" distR="114300" simplePos="0" relativeHeight="2415988736" behindDoc="0" locked="0" layoutInCell="1" allowOverlap="1">
            <wp:simplePos x="0" y="0"/>
            <wp:positionH relativeFrom="column">
              <wp:posOffset>-612140</wp:posOffset>
            </wp:positionH>
            <wp:positionV relativeFrom="paragraph">
              <wp:posOffset>5123815</wp:posOffset>
            </wp:positionV>
            <wp:extent cx="1979295" cy="2193925"/>
            <wp:effectExtent l="0" t="0" r="1905" b="15875"/>
            <wp:wrapSquare wrapText="bothSides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Lath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C6B16D2"/>
    <w:multiLevelType w:val="multilevel"/>
    <w:tmpl w:val="DC6B16D2"/>
    <w:lvl w:ilvl="0" w:tentative="0">
      <w:start w:val="0"/>
      <w:numFmt w:val="decimal"/>
      <w:lvlText w:val=""/>
      <w:lvlJc w:val="left"/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">
    <w:nsid w:val="FB98BEA4"/>
    <w:multiLevelType w:val="singleLevel"/>
    <w:tmpl w:val="FB98BEA4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A91EB5"/>
    <w:rsid w:val="07C06E29"/>
    <w:rsid w:val="12A91EB5"/>
    <w:rsid w:val="2CF925ED"/>
    <w:rsid w:val="33612A9C"/>
    <w:rsid w:val="37255ACC"/>
    <w:rsid w:val="5ACB68BA"/>
    <w:rsid w:val="62B44B40"/>
    <w:rsid w:val="6D535020"/>
    <w:rsid w:val="6DF9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f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2018-06-09T19:49:00Z</dcterms:created>
  <dc:creator>xf</dc:creator>
  <cp:lastModifiedBy>lililiaaa</cp:lastModifiedBy>
  <dcterms:modified xsi:type="dcterms:W3CDTF">2018-06-11T22:22:48Z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